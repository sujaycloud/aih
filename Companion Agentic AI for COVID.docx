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7FC26" w14:textId="07903C8B" w:rsidR="0093592A" w:rsidRDefault="005D3E5C" w:rsidP="005D3E5C">
      <w:pPr>
        <w:pStyle w:val="Titledocument"/>
        <w:rPr>
          <w:rStyle w:val="In-textcode"/>
        </w:rPr>
      </w:pPr>
      <w:r w:rsidRPr="00716DF1">
        <w:rPr>
          <w:rStyle w:val="In-textcode"/>
        </w:rPr>
        <w:t>Companion Agentic AI for COVID-19 Patient Support</w:t>
      </w:r>
    </w:p>
    <w:p w14:paraId="080D6C8C" w14:textId="77777777" w:rsidR="00716DF1" w:rsidRDefault="00716DF1" w:rsidP="00371D14">
      <w:pPr>
        <w:pStyle w:val="Normal1"/>
        <w:rPr>
          <w:rStyle w:val="In-textcode"/>
        </w:rPr>
      </w:pPr>
    </w:p>
    <w:p w14:paraId="2529AE30" w14:textId="6620CD8B" w:rsidR="00716DF1" w:rsidRDefault="005D3E5C" w:rsidP="005D3E5C">
      <w:pPr>
        <w:pStyle w:val="Authors"/>
        <w:rPr>
          <w:rStyle w:val="In-textcode"/>
        </w:rPr>
      </w:pPr>
      <w:r w:rsidRPr="00716DF1">
        <w:rPr>
          <w:rStyle w:val="In-textcode"/>
        </w:rPr>
        <w:t xml:space="preserve">Author: Sujay Gopinathan (SG59258), Email: </w:t>
      </w:r>
      <w:hyperlink r:id="rId8" w:history="1">
        <w:r w:rsidRPr="008E078F">
          <w:rPr>
            <w:rStyle w:val="Hyperlink"/>
            <w:rFonts w:ascii="Courier New" w:hAnsi="Courier New"/>
          </w:rPr>
          <w:t>sujay.gopinathan@utexas.edu</w:t>
        </w:r>
      </w:hyperlink>
    </w:p>
    <w:p w14:paraId="16C7168A" w14:textId="77777777" w:rsidR="00716DF1" w:rsidRPr="00716DF1" w:rsidRDefault="00716DF1" w:rsidP="00716DF1">
      <w:pPr>
        <w:pStyle w:val="Authors"/>
        <w:rPr>
          <w:rStyle w:val="In-textcode"/>
        </w:rPr>
      </w:pPr>
    </w:p>
    <w:p w14:paraId="4B0C31EA" w14:textId="07A6E8F0" w:rsidR="00716DF1" w:rsidRPr="00716DF1" w:rsidRDefault="005D3E5C" w:rsidP="005D3E5C">
      <w:pPr>
        <w:pStyle w:val="AbsHead"/>
        <w:rPr>
          <w:rStyle w:val="In-textcode"/>
        </w:rPr>
      </w:pPr>
      <w:r w:rsidRPr="00716DF1">
        <w:rPr>
          <w:rStyle w:val="In-textcode"/>
        </w:rPr>
        <w:t>Abstract</w:t>
      </w:r>
    </w:p>
    <w:p w14:paraId="46E845F9" w14:textId="207ECCEC" w:rsidR="00716DF1" w:rsidRDefault="005D3E5C" w:rsidP="005D3E5C">
      <w:pPr>
        <w:pStyle w:val="Abstract"/>
        <w:rPr>
          <w:rStyle w:val="In-textcode"/>
        </w:rPr>
      </w:pPr>
      <w:r w:rsidRPr="00716DF1">
        <w:rPr>
          <w:rStyle w:val="In-textcode"/>
        </w:rPr>
        <w:t>This paper presents the design, development, and evaluation of a Companion Agentic Artificial Intelligence (AI) system tailored for supporting COVID-19 patients. Using fine-tuned large language models (LLMs) and embeddings derived from a synthetic COVID-19 dataset, we developed a retrieval-augmented generation (RAG) system that enhances human-AI interaction through explainable outputs. Traditional zero-shot Open-API approaches were found to be insufficiently accurate; thus, we constructed a custom dataset, fine-tuned embeddings, and applied logistic regression, achieving significant performance improvements (AUROC 92%, AUPRC 93%). The proposed system demonstrates the power of integrating fine-tuned models and embeddings to create trustworthy, transparent, and explainable AI companions for healthcare.</w:t>
      </w:r>
    </w:p>
    <w:p w14:paraId="5DD2C06B" w14:textId="77777777" w:rsidR="00716DF1" w:rsidRDefault="00716DF1" w:rsidP="00716DF1">
      <w:pPr>
        <w:pStyle w:val="Normal1"/>
        <w:rPr>
          <w:rStyle w:val="In-textcode"/>
        </w:rPr>
      </w:pPr>
    </w:p>
    <w:p w14:paraId="75C20547" w14:textId="1E418296" w:rsidR="00716DF1" w:rsidRPr="00716DF1" w:rsidRDefault="005D3E5C" w:rsidP="005D3E5C">
      <w:pPr>
        <w:pStyle w:val="Head1"/>
        <w:rPr>
          <w:rStyle w:val="In-textcode"/>
        </w:rPr>
      </w:pPr>
      <w:r w:rsidRPr="00716DF1">
        <w:rPr>
          <w:rStyle w:val="In-textcode"/>
        </w:rPr>
        <w:t>Introduction</w:t>
      </w:r>
    </w:p>
    <w:p w14:paraId="2F5158F9" w14:textId="40D71BD0" w:rsidR="00716DF1" w:rsidRPr="00716DF1" w:rsidRDefault="005D3E5C" w:rsidP="005D3E5C">
      <w:pPr>
        <w:pStyle w:val="Para"/>
        <w:rPr>
          <w:rStyle w:val="In-textcode"/>
        </w:rPr>
      </w:pPr>
      <w:r w:rsidRPr="00716DF1">
        <w:rPr>
          <w:rStyle w:val="In-textcode"/>
        </w:rPr>
        <w:t>The COVID-19 pandemic imposed unprecedented challenges on global healthcare systems, highlighting the need for innovative solutions to augment clinical decision-making. Companion AI systems, particularly those leveraging advanced language models, offer a promising avenue to support overburdened healthcare professionals. However, reliability, interpretability, and domain-specific accuracy remain critical barriers to real-world adoption.</w:t>
      </w:r>
    </w:p>
    <w:p w14:paraId="5ECF1CC0" w14:textId="77777777" w:rsidR="00716DF1" w:rsidRPr="00716DF1" w:rsidRDefault="00716DF1" w:rsidP="00716DF1">
      <w:pPr>
        <w:pStyle w:val="Para"/>
        <w:rPr>
          <w:rStyle w:val="In-textcode"/>
        </w:rPr>
      </w:pPr>
    </w:p>
    <w:p w14:paraId="4A8ED8DA" w14:textId="77777777" w:rsidR="00716DF1" w:rsidRDefault="00716DF1" w:rsidP="00716DF1">
      <w:pPr>
        <w:pStyle w:val="Para"/>
        <w:rPr>
          <w:rStyle w:val="In-textcode"/>
        </w:rPr>
      </w:pPr>
      <w:r w:rsidRPr="00716DF1">
        <w:rPr>
          <w:rStyle w:val="In-textcode"/>
        </w:rPr>
        <w:t xml:space="preserve">This project explores the creation of an Agentic AI companion trained on COVID-19 synthetic datasets. By fine-tuning embeddings and employing a retrieval-based interaction system, we aim to address the shortcomings of zero-shot general-purpose models and provide explainable, clinically relevant outputs thus increasing the trust between humans and AI. </w:t>
      </w:r>
    </w:p>
    <w:p w14:paraId="6E726A27" w14:textId="77777777" w:rsidR="00716DF1" w:rsidRPr="00716DF1" w:rsidRDefault="00716DF1" w:rsidP="00716DF1">
      <w:pPr>
        <w:rPr>
          <w:rStyle w:val="In-textcode"/>
        </w:rPr>
      </w:pPr>
    </w:p>
    <w:p w14:paraId="6521FAA2" w14:textId="5D20EAD7" w:rsidR="00716DF1" w:rsidRPr="00716DF1" w:rsidRDefault="005D3E5C" w:rsidP="005D3E5C">
      <w:pPr>
        <w:pStyle w:val="Head1"/>
        <w:numPr>
          <w:ilvl w:val="0"/>
          <w:numId w:val="0"/>
        </w:numPr>
        <w:ind w:left="360" w:hanging="360"/>
        <w:rPr>
          <w:rStyle w:val="In-textcode"/>
        </w:rPr>
      </w:pPr>
      <w:r w:rsidRPr="00716DF1">
        <w:rPr>
          <w:rStyle w:val="In-textcode"/>
        </w:rPr>
        <w:t>2</w:t>
      </w:r>
      <w:r w:rsidRPr="00716DF1">
        <w:rPr>
          <w:rStyle w:val="In-textcode"/>
        </w:rPr>
        <w:tab/>
      </w:r>
      <w:r w:rsidR="00716DF1" w:rsidRPr="00716DF1">
        <w:rPr>
          <w:rStyle w:val="In-textcode"/>
        </w:rPr>
        <w:t>Related Work</w:t>
      </w:r>
    </w:p>
    <w:p w14:paraId="63991814" w14:textId="77777777" w:rsidR="00716DF1" w:rsidRPr="00716DF1" w:rsidRDefault="00716DF1" w:rsidP="00716DF1">
      <w:pPr>
        <w:pStyle w:val="Para"/>
        <w:rPr>
          <w:rStyle w:val="In-textcode"/>
        </w:rPr>
      </w:pPr>
      <w:r w:rsidRPr="00716DF1">
        <w:rPr>
          <w:rStyle w:val="In-textcode"/>
        </w:rPr>
        <w:t>Large language models (LLMs) such as GPT-3 and GPT-4 have demonstrated remarkable capabilities across diverse tasks. However, their application in specialized domains like healthcare often suffers due to a lack of domain-specific fine-tuning, mainly because of lack of data available for the models due to privacy reasons. Fine-tuning on domain data significantly enhances performance by aligning the model's latent representations with task-specific distributions.</w:t>
      </w:r>
    </w:p>
    <w:p w14:paraId="033DA171" w14:textId="77777777" w:rsidR="00716DF1" w:rsidRPr="00716DF1" w:rsidRDefault="00716DF1" w:rsidP="00716DF1">
      <w:pPr>
        <w:pStyle w:val="Para"/>
        <w:rPr>
          <w:rStyle w:val="In-textcode"/>
        </w:rPr>
      </w:pPr>
    </w:p>
    <w:p w14:paraId="6E672E49" w14:textId="77777777" w:rsidR="00716DF1" w:rsidRPr="00716DF1" w:rsidRDefault="00716DF1" w:rsidP="00716DF1">
      <w:pPr>
        <w:pStyle w:val="Para"/>
        <w:rPr>
          <w:rStyle w:val="In-textcode"/>
        </w:rPr>
      </w:pPr>
      <w:r w:rsidRPr="00716DF1">
        <w:rPr>
          <w:rStyle w:val="In-textcode"/>
        </w:rPr>
        <w:t>Retrieval-augmented generation (RAG) has emerged as a powerful paradigm to combine pre-trained models with knowledge retrieval components, providing updated and contextually relevant information during generation. Recent works have explored explainable AI (XAI) approaches to foster transparency, trust, and regulatory compliance in healthcare AI applications.</w:t>
      </w:r>
    </w:p>
    <w:p w14:paraId="0767963E" w14:textId="77777777" w:rsidR="00716DF1" w:rsidRPr="00716DF1" w:rsidRDefault="00716DF1" w:rsidP="00716DF1">
      <w:pPr>
        <w:pStyle w:val="Para"/>
        <w:rPr>
          <w:rStyle w:val="In-textcode"/>
        </w:rPr>
      </w:pPr>
    </w:p>
    <w:p w14:paraId="2BFB8C56" w14:textId="77777777" w:rsidR="00716DF1" w:rsidRPr="00716DF1" w:rsidRDefault="00716DF1" w:rsidP="00716DF1">
      <w:pPr>
        <w:pStyle w:val="Para"/>
        <w:rPr>
          <w:rStyle w:val="In-textcode"/>
        </w:rPr>
      </w:pPr>
      <w:r w:rsidRPr="00716DF1">
        <w:rPr>
          <w:rStyle w:val="In-textcode"/>
        </w:rPr>
        <w:t>Our work integrates these advances, demonstrating the effectiveness of fine-tuned embeddings, RAG architecture, and explainable conversational agents in a healthcare setting.</w:t>
      </w:r>
    </w:p>
    <w:p w14:paraId="4DCCEC21" w14:textId="77777777" w:rsidR="00716DF1" w:rsidRDefault="00716DF1" w:rsidP="00716DF1">
      <w:pPr>
        <w:pStyle w:val="Normal1"/>
        <w:rPr>
          <w:rStyle w:val="In-textcode"/>
        </w:rPr>
      </w:pPr>
    </w:p>
    <w:p w14:paraId="6C43817A" w14:textId="67345154" w:rsidR="00716DF1" w:rsidRPr="00716DF1" w:rsidRDefault="005D3E5C" w:rsidP="005D3E5C">
      <w:pPr>
        <w:pStyle w:val="Head1"/>
        <w:numPr>
          <w:ilvl w:val="0"/>
          <w:numId w:val="0"/>
        </w:numPr>
        <w:ind w:left="360" w:hanging="360"/>
        <w:rPr>
          <w:rStyle w:val="In-textcode"/>
        </w:rPr>
      </w:pPr>
      <w:r w:rsidRPr="00716DF1">
        <w:rPr>
          <w:rStyle w:val="In-textcode"/>
        </w:rPr>
        <w:t>3</w:t>
      </w:r>
      <w:r w:rsidRPr="00716DF1">
        <w:rPr>
          <w:rStyle w:val="In-textcode"/>
        </w:rPr>
        <w:tab/>
      </w:r>
      <w:r w:rsidR="00716DF1" w:rsidRPr="00716DF1">
        <w:rPr>
          <w:rStyle w:val="In-textcode"/>
        </w:rPr>
        <w:t>Methodology</w:t>
      </w:r>
    </w:p>
    <w:p w14:paraId="74CB1509" w14:textId="3222416A" w:rsidR="00716DF1" w:rsidRPr="00716DF1" w:rsidRDefault="005D3E5C" w:rsidP="005D3E5C">
      <w:pPr>
        <w:pStyle w:val="Head2"/>
        <w:numPr>
          <w:ilvl w:val="0"/>
          <w:numId w:val="0"/>
        </w:numPr>
        <w:ind w:left="360" w:hanging="360"/>
        <w:rPr>
          <w:rStyle w:val="In-textcode"/>
        </w:rPr>
      </w:pPr>
      <w:r w:rsidRPr="00716DF1">
        <w:rPr>
          <w:rStyle w:val="In-textcode"/>
        </w:rPr>
        <w:t>3.1</w:t>
      </w:r>
      <w:r w:rsidRPr="00716DF1">
        <w:rPr>
          <w:rStyle w:val="In-textcode"/>
        </w:rPr>
        <w:tab/>
      </w:r>
      <w:r w:rsidR="00716DF1" w:rsidRPr="00716DF1">
        <w:rPr>
          <w:rStyle w:val="In-textcode"/>
        </w:rPr>
        <w:t>Dataset</w:t>
      </w:r>
    </w:p>
    <w:p w14:paraId="2DF2F3E1" w14:textId="77777777" w:rsidR="00716DF1" w:rsidRPr="00716DF1" w:rsidRDefault="00716DF1" w:rsidP="00716DF1">
      <w:pPr>
        <w:pStyle w:val="Para"/>
        <w:rPr>
          <w:rStyle w:val="In-textcode"/>
        </w:rPr>
      </w:pPr>
      <w:r w:rsidRPr="00716DF1">
        <w:rPr>
          <w:rStyle w:val="In-textcode"/>
        </w:rPr>
        <w:t xml:space="preserve">The project utilizes the synthetic COVID-19 dataset published by MITRE, containing anonymized patient records. The following tables were analyzed: </w:t>
      </w:r>
    </w:p>
    <w:p w14:paraId="5C82D115" w14:textId="096CE88E"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t></w:t>
      </w:r>
      <w:r w:rsidRPr="00716DF1">
        <w:rPr>
          <w:rStyle w:val="In-textcode"/>
          <w:rFonts w:ascii="Symbol" w:hAnsi="Symbol"/>
        </w:rPr>
        <w:tab/>
      </w:r>
      <w:r w:rsidR="00716DF1" w:rsidRPr="00716DF1">
        <w:rPr>
          <w:rStyle w:val="In-textcode"/>
        </w:rPr>
        <w:t>patients.csv.gz</w:t>
      </w:r>
    </w:p>
    <w:p w14:paraId="219C045F" w14:textId="71D81364"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lastRenderedPageBreak/>
        <w:t></w:t>
      </w:r>
      <w:r w:rsidRPr="00716DF1">
        <w:rPr>
          <w:rStyle w:val="In-textcode"/>
          <w:rFonts w:ascii="Symbol" w:hAnsi="Symbol"/>
        </w:rPr>
        <w:tab/>
      </w:r>
      <w:r w:rsidR="00716DF1" w:rsidRPr="00716DF1">
        <w:rPr>
          <w:rStyle w:val="In-textcode"/>
        </w:rPr>
        <w:t>observations.csv.gz</w:t>
      </w:r>
    </w:p>
    <w:p w14:paraId="79608002" w14:textId="4DD14F32"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t></w:t>
      </w:r>
      <w:r w:rsidRPr="00716DF1">
        <w:rPr>
          <w:rStyle w:val="In-textcode"/>
          <w:rFonts w:ascii="Symbol" w:hAnsi="Symbol"/>
        </w:rPr>
        <w:tab/>
      </w:r>
      <w:r w:rsidR="00716DF1" w:rsidRPr="00716DF1">
        <w:rPr>
          <w:rStyle w:val="In-textcode"/>
        </w:rPr>
        <w:t xml:space="preserve">conditions.csv.gz, </w:t>
      </w:r>
    </w:p>
    <w:p w14:paraId="061BC238" w14:textId="3083DD66"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t></w:t>
      </w:r>
      <w:r w:rsidRPr="00716DF1">
        <w:rPr>
          <w:rStyle w:val="In-textcode"/>
          <w:rFonts w:ascii="Symbol" w:hAnsi="Symbol"/>
        </w:rPr>
        <w:tab/>
      </w:r>
      <w:r w:rsidR="00716DF1" w:rsidRPr="00716DF1">
        <w:rPr>
          <w:rStyle w:val="In-textcode"/>
        </w:rPr>
        <w:t>procedures.csv.gz.</w:t>
      </w:r>
    </w:p>
    <w:p w14:paraId="71F68AA0" w14:textId="77777777" w:rsidR="00716DF1" w:rsidRPr="00716DF1" w:rsidRDefault="00716DF1" w:rsidP="00716DF1">
      <w:pPr>
        <w:pStyle w:val="Normal1"/>
        <w:rPr>
          <w:rStyle w:val="In-textcode"/>
        </w:rPr>
      </w:pPr>
    </w:p>
    <w:p w14:paraId="1A310361" w14:textId="23C3FB13" w:rsidR="00716DF1" w:rsidRPr="00716DF1" w:rsidRDefault="005D3E5C" w:rsidP="005D3E5C">
      <w:pPr>
        <w:pStyle w:val="Head2"/>
        <w:numPr>
          <w:ilvl w:val="0"/>
          <w:numId w:val="0"/>
        </w:numPr>
        <w:ind w:left="360" w:hanging="360"/>
        <w:rPr>
          <w:rStyle w:val="In-textcode"/>
        </w:rPr>
      </w:pPr>
      <w:r w:rsidRPr="00716DF1">
        <w:rPr>
          <w:rStyle w:val="In-textcode"/>
        </w:rPr>
        <w:t>3.2</w:t>
      </w:r>
      <w:r w:rsidRPr="00716DF1">
        <w:rPr>
          <w:rStyle w:val="In-textcode"/>
        </w:rPr>
        <w:tab/>
      </w:r>
      <w:r w:rsidR="00716DF1" w:rsidRPr="00716DF1">
        <w:rPr>
          <w:rStyle w:val="In-textcode"/>
        </w:rPr>
        <w:t>Data Preprocessing</w:t>
      </w:r>
    </w:p>
    <w:p w14:paraId="655B5F40" w14:textId="77777777" w:rsidR="00716DF1" w:rsidRPr="00716DF1" w:rsidRDefault="00716DF1" w:rsidP="00716DF1">
      <w:pPr>
        <w:pStyle w:val="Para"/>
        <w:rPr>
          <w:rStyle w:val="In-textcode"/>
        </w:rPr>
      </w:pPr>
      <w:r w:rsidRPr="00716DF1">
        <w:rPr>
          <w:rStyle w:val="In-textcode"/>
        </w:rPr>
        <w:t>COVID-19 cases were first filtered using SNOMED code 840539006. Following key input features relevant to treating COVID were extracted from the observations table.</w:t>
      </w:r>
    </w:p>
    <w:p w14:paraId="7D62113C" w14:textId="1A0A9A09"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t></w:t>
      </w:r>
      <w:r w:rsidRPr="00716DF1">
        <w:rPr>
          <w:rStyle w:val="In-textcode"/>
          <w:rFonts w:ascii="Symbol" w:hAnsi="Symbol"/>
        </w:rPr>
        <w:tab/>
      </w:r>
      <w:r w:rsidR="00716DF1" w:rsidRPr="00716DF1">
        <w:rPr>
          <w:rStyle w:val="In-textcode"/>
        </w:rPr>
        <w:t>Oxygen saturation (LOINC 2708-6)</w:t>
      </w:r>
    </w:p>
    <w:p w14:paraId="363C15B8" w14:textId="23A8B3E8" w:rsidR="00716DF1" w:rsidRPr="00716DF1" w:rsidRDefault="005D3E5C" w:rsidP="005D3E5C">
      <w:pPr>
        <w:pStyle w:val="ListParagraph0"/>
        <w:numPr>
          <w:ilvl w:val="0"/>
          <w:numId w:val="0"/>
        </w:numPr>
        <w:ind w:left="720" w:hanging="360"/>
        <w:rPr>
          <w:rStyle w:val="In-textcode"/>
        </w:rPr>
      </w:pPr>
      <w:r w:rsidRPr="00716DF1">
        <w:rPr>
          <w:rStyle w:val="In-textcode"/>
          <w:rFonts w:ascii="Symbol" w:hAnsi="Symbol"/>
        </w:rPr>
        <w:t></w:t>
      </w:r>
      <w:r w:rsidRPr="00716DF1">
        <w:rPr>
          <w:rStyle w:val="In-textcode"/>
          <w:rFonts w:ascii="Symbol" w:hAnsi="Symbol"/>
        </w:rPr>
        <w:tab/>
      </w:r>
      <w:r w:rsidR="00716DF1" w:rsidRPr="00716DF1">
        <w:rPr>
          <w:rStyle w:val="In-textcode"/>
        </w:rPr>
        <w:t xml:space="preserve">Respiratory rate (LOINC 9279-1) </w:t>
      </w:r>
    </w:p>
    <w:p w14:paraId="3A1A157A" w14:textId="75CBB9ED" w:rsidR="00716DF1" w:rsidRDefault="005D3E5C" w:rsidP="005D3E5C">
      <w:pPr>
        <w:pStyle w:val="ListParagraph0"/>
        <w:numPr>
          <w:ilvl w:val="0"/>
          <w:numId w:val="0"/>
        </w:numPr>
        <w:ind w:left="720" w:hanging="360"/>
        <w:rPr>
          <w:rStyle w:val="In-textcode"/>
        </w:rPr>
      </w:pPr>
      <w:r>
        <w:rPr>
          <w:rStyle w:val="In-textcode"/>
          <w:rFonts w:ascii="Symbol" w:hAnsi="Symbol"/>
        </w:rPr>
        <w:t></w:t>
      </w:r>
      <w:r>
        <w:rPr>
          <w:rStyle w:val="In-textcode"/>
          <w:rFonts w:ascii="Symbol" w:hAnsi="Symbol"/>
        </w:rPr>
        <w:tab/>
      </w:r>
      <w:r w:rsidR="00716DF1" w:rsidRPr="00716DF1">
        <w:rPr>
          <w:rStyle w:val="In-textcode"/>
        </w:rPr>
        <w:t>Ferritin levels (LOINC 2276-4</w:t>
      </w:r>
      <w:r w:rsidR="00716DF1">
        <w:rPr>
          <w:rStyle w:val="In-textcode"/>
        </w:rPr>
        <w:t>)</w:t>
      </w:r>
    </w:p>
    <w:p w14:paraId="12E594EB" w14:textId="77777777" w:rsidR="00716DF1" w:rsidRPr="00716DF1" w:rsidRDefault="00716DF1" w:rsidP="00716DF1">
      <w:pPr>
        <w:pStyle w:val="ListParagraph0"/>
        <w:numPr>
          <w:ilvl w:val="0"/>
          <w:numId w:val="0"/>
        </w:numPr>
        <w:ind w:left="720"/>
        <w:rPr>
          <w:rStyle w:val="In-textcode"/>
        </w:rPr>
      </w:pPr>
    </w:p>
    <w:p w14:paraId="15B6B6CD" w14:textId="77777777" w:rsidR="00716DF1" w:rsidRPr="00716DF1" w:rsidRDefault="00716DF1" w:rsidP="00716DF1">
      <w:pPr>
        <w:pStyle w:val="Para"/>
        <w:rPr>
          <w:rStyle w:val="In-textcode"/>
        </w:rPr>
      </w:pPr>
      <w:r w:rsidRPr="00716DF1">
        <w:rPr>
          <w:rStyle w:val="In-textcode"/>
        </w:rPr>
        <w:t>Output Label for each patient were created from the procedures table. Ventilator use was identified by SNOMED code 26763009.</w:t>
      </w:r>
    </w:p>
    <w:p w14:paraId="1D8F82E8" w14:textId="77777777" w:rsidR="00716DF1" w:rsidRPr="00716DF1" w:rsidRDefault="00716DF1" w:rsidP="00716DF1">
      <w:pPr>
        <w:pStyle w:val="Normal1"/>
        <w:rPr>
          <w:rStyle w:val="In-textcode"/>
        </w:rPr>
      </w:pPr>
    </w:p>
    <w:p w14:paraId="259DCD1C" w14:textId="1E67238E" w:rsidR="00716DF1" w:rsidRPr="00716DF1" w:rsidRDefault="005D3E5C" w:rsidP="005D3E5C">
      <w:pPr>
        <w:pStyle w:val="Head2"/>
        <w:numPr>
          <w:ilvl w:val="0"/>
          <w:numId w:val="0"/>
        </w:numPr>
        <w:ind w:left="360" w:hanging="360"/>
        <w:rPr>
          <w:rStyle w:val="In-textcode"/>
        </w:rPr>
      </w:pPr>
      <w:r w:rsidRPr="00716DF1">
        <w:rPr>
          <w:rStyle w:val="In-textcode"/>
        </w:rPr>
        <w:t>3.3</w:t>
      </w:r>
      <w:r w:rsidRPr="00716DF1">
        <w:rPr>
          <w:rStyle w:val="In-textcode"/>
        </w:rPr>
        <w:tab/>
      </w:r>
      <w:r w:rsidR="00716DF1" w:rsidRPr="00716DF1">
        <w:rPr>
          <w:rStyle w:val="In-textcode"/>
        </w:rPr>
        <w:t>Model Training</w:t>
      </w:r>
    </w:p>
    <w:p w14:paraId="31D261F2" w14:textId="77777777" w:rsidR="00716DF1" w:rsidRPr="00716DF1" w:rsidRDefault="00716DF1" w:rsidP="00716DF1">
      <w:pPr>
        <w:pStyle w:val="Para"/>
        <w:rPr>
          <w:rStyle w:val="In-textcode"/>
        </w:rPr>
      </w:pPr>
      <w:r w:rsidRPr="00716DF1">
        <w:rPr>
          <w:rStyle w:val="In-textcode"/>
        </w:rPr>
        <w:t xml:space="preserve">The data set was split into training and test dataset. </w:t>
      </w:r>
    </w:p>
    <w:p w14:paraId="6F045249" w14:textId="77777777" w:rsidR="00716DF1" w:rsidRPr="00716DF1" w:rsidRDefault="00716DF1" w:rsidP="00716DF1">
      <w:pPr>
        <w:pStyle w:val="Para"/>
        <w:rPr>
          <w:rStyle w:val="In-textcode"/>
        </w:rPr>
      </w:pPr>
    </w:p>
    <w:p w14:paraId="13D59E67" w14:textId="77777777" w:rsidR="00716DF1" w:rsidRPr="00716DF1" w:rsidRDefault="00716DF1" w:rsidP="00716DF1">
      <w:pPr>
        <w:pStyle w:val="Para"/>
        <w:rPr>
          <w:rStyle w:val="In-textcode"/>
        </w:rPr>
      </w:pPr>
      <w:r w:rsidRPr="00716DF1">
        <w:rPr>
          <w:rStyle w:val="In-textcode"/>
        </w:rPr>
        <w:t>Zero-shot Open-API approaches were initially tested but found lacking in consistency. Accuracy however improved to around 50 % by giving context from the training dataset.</w:t>
      </w:r>
    </w:p>
    <w:p w14:paraId="052A8DD8" w14:textId="77777777" w:rsidR="00716DF1" w:rsidRDefault="00716DF1" w:rsidP="00716DF1">
      <w:pPr>
        <w:pStyle w:val="Para"/>
        <w:rPr>
          <w:rStyle w:val="In-textcode"/>
        </w:rPr>
      </w:pPr>
      <w:r w:rsidRPr="00716DF1">
        <w:rPr>
          <w:rStyle w:val="In-textcode"/>
        </w:rPr>
        <w:t xml:space="preserve">To further improve the accuracy, embeddings from the last layer of the model were generated and a logistic regression classifier was training on the embeddings. This resulted in the accuracy improving to above 90% on the test data. </w:t>
      </w:r>
    </w:p>
    <w:p w14:paraId="09E76BFA" w14:textId="77777777" w:rsidR="00716DF1" w:rsidRPr="00716DF1" w:rsidRDefault="00716DF1" w:rsidP="00716DF1">
      <w:pPr>
        <w:pStyle w:val="Para"/>
        <w:rPr>
          <w:rStyle w:val="In-textcode"/>
        </w:rPr>
      </w:pPr>
    </w:p>
    <w:p w14:paraId="4C904254" w14:textId="77777777" w:rsidR="00716DF1" w:rsidRPr="00716DF1" w:rsidRDefault="00716DF1" w:rsidP="00716DF1">
      <w:pPr>
        <w:pStyle w:val="Para"/>
        <w:rPr>
          <w:rStyle w:val="In-textcode"/>
        </w:rPr>
      </w:pPr>
      <w:r w:rsidRPr="00716DF1">
        <w:rPr>
          <w:rStyle w:val="In-textcode"/>
        </w:rPr>
        <w:t xml:space="preserve">This proved general purpose LLM models can be finetuned with domain specific knowledge at a very low cost in terms of GPU usage to provide very high accuracy. </w:t>
      </w:r>
    </w:p>
    <w:p w14:paraId="554D6675" w14:textId="77777777" w:rsidR="00716DF1" w:rsidRPr="00716DF1" w:rsidRDefault="00716DF1" w:rsidP="00716DF1">
      <w:pPr>
        <w:pStyle w:val="Normal1"/>
        <w:rPr>
          <w:rStyle w:val="In-textcode"/>
        </w:rPr>
      </w:pPr>
    </w:p>
    <w:p w14:paraId="15607D75" w14:textId="571010F3" w:rsidR="00716DF1" w:rsidRPr="00716DF1" w:rsidRDefault="005D3E5C" w:rsidP="005D3E5C">
      <w:pPr>
        <w:pStyle w:val="Head2"/>
        <w:numPr>
          <w:ilvl w:val="0"/>
          <w:numId w:val="0"/>
        </w:numPr>
        <w:ind w:left="360" w:hanging="360"/>
        <w:rPr>
          <w:rStyle w:val="In-textcode"/>
        </w:rPr>
      </w:pPr>
      <w:r w:rsidRPr="00716DF1">
        <w:rPr>
          <w:rStyle w:val="In-textcode"/>
        </w:rPr>
        <w:t>3.4</w:t>
      </w:r>
      <w:r w:rsidRPr="00716DF1">
        <w:rPr>
          <w:rStyle w:val="In-textcode"/>
        </w:rPr>
        <w:tab/>
      </w:r>
      <w:r w:rsidR="00716DF1" w:rsidRPr="00716DF1">
        <w:rPr>
          <w:rStyle w:val="In-textcode"/>
        </w:rPr>
        <w:t>Retrieval-Augmented Generation (RAG) Agent</w:t>
      </w:r>
    </w:p>
    <w:p w14:paraId="31B9BB02" w14:textId="77777777" w:rsidR="00716DF1" w:rsidRPr="00716DF1" w:rsidRDefault="00716DF1" w:rsidP="00716DF1">
      <w:pPr>
        <w:pStyle w:val="Para"/>
        <w:rPr>
          <w:rStyle w:val="In-textcode"/>
        </w:rPr>
      </w:pPr>
      <w:r w:rsidRPr="00716DF1">
        <w:rPr>
          <w:rStyle w:val="In-textcode"/>
        </w:rPr>
        <w:t xml:space="preserve">Since we now have a fine-tuned domain specific COVID model, a virtual agent was developed to demonstrate how an agent can be used to generate responses to user queries. </w:t>
      </w:r>
    </w:p>
    <w:p w14:paraId="3D481CD6" w14:textId="77777777" w:rsidR="00716DF1" w:rsidRDefault="00716DF1" w:rsidP="00716DF1">
      <w:pPr>
        <w:pStyle w:val="Para"/>
        <w:rPr>
          <w:rStyle w:val="In-textcode"/>
        </w:rPr>
      </w:pPr>
      <w:r w:rsidRPr="00716DF1">
        <w:rPr>
          <w:rStyle w:val="In-textcode"/>
        </w:rPr>
        <w:t xml:space="preserve">The embeddings were stored in a vector database and a retrieval mechanism was developed to assist an agent in generating properly curated responses. </w:t>
      </w:r>
    </w:p>
    <w:p w14:paraId="4A974BE6" w14:textId="77777777" w:rsidR="00716DF1" w:rsidRPr="00716DF1" w:rsidRDefault="00716DF1" w:rsidP="00716DF1">
      <w:pPr>
        <w:pStyle w:val="Para"/>
        <w:rPr>
          <w:rStyle w:val="In-textcode"/>
        </w:rPr>
      </w:pPr>
    </w:p>
    <w:p w14:paraId="128700CE" w14:textId="7DDE5FD9" w:rsidR="00716DF1" w:rsidRPr="00716DF1" w:rsidRDefault="005D3E5C" w:rsidP="005D3E5C">
      <w:pPr>
        <w:pStyle w:val="Head1"/>
        <w:numPr>
          <w:ilvl w:val="0"/>
          <w:numId w:val="0"/>
        </w:numPr>
        <w:ind w:left="360" w:hanging="360"/>
        <w:rPr>
          <w:rStyle w:val="In-textcode"/>
        </w:rPr>
      </w:pPr>
      <w:r w:rsidRPr="00716DF1">
        <w:rPr>
          <w:rStyle w:val="In-textcode"/>
        </w:rPr>
        <w:t>4</w:t>
      </w:r>
      <w:r w:rsidRPr="00716DF1">
        <w:rPr>
          <w:rStyle w:val="In-textcode"/>
        </w:rPr>
        <w:tab/>
      </w:r>
      <w:r w:rsidR="00716DF1" w:rsidRPr="00716DF1">
        <w:rPr>
          <w:rStyle w:val="In-textcode"/>
        </w:rPr>
        <w:t>Experiments</w:t>
      </w:r>
    </w:p>
    <w:p w14:paraId="6036A81D" w14:textId="06336CB7" w:rsidR="00716DF1" w:rsidRPr="00716DF1" w:rsidRDefault="005D3E5C" w:rsidP="005D3E5C">
      <w:pPr>
        <w:pStyle w:val="Head2"/>
        <w:numPr>
          <w:ilvl w:val="0"/>
          <w:numId w:val="0"/>
        </w:numPr>
        <w:ind w:left="360" w:hanging="360"/>
        <w:rPr>
          <w:rStyle w:val="In-textcode"/>
        </w:rPr>
      </w:pPr>
      <w:r w:rsidRPr="00716DF1">
        <w:rPr>
          <w:rStyle w:val="In-textcode"/>
        </w:rPr>
        <w:t>4.1</w:t>
      </w:r>
      <w:r w:rsidRPr="00716DF1">
        <w:rPr>
          <w:rStyle w:val="In-textcode"/>
        </w:rPr>
        <w:tab/>
      </w:r>
      <w:r w:rsidR="00716DF1" w:rsidRPr="00716DF1">
        <w:rPr>
          <w:rStyle w:val="In-textcode"/>
        </w:rPr>
        <w:t>Experimental Setup</w:t>
      </w:r>
    </w:p>
    <w:p w14:paraId="2BDC531A" w14:textId="77777777" w:rsidR="00716DF1" w:rsidRPr="00716DF1" w:rsidRDefault="00716DF1" w:rsidP="00716DF1">
      <w:pPr>
        <w:pStyle w:val="Para"/>
        <w:rPr>
          <w:rStyle w:val="In-textcode"/>
        </w:rPr>
      </w:pPr>
      <w:r w:rsidRPr="00716DF1">
        <w:rPr>
          <w:rStyle w:val="In-textcode"/>
        </w:rPr>
        <w:t>The dataset was split into 80% training and 20% testing with stratified sampling. Metrics evaluated included AUROC and AUPRC.</w:t>
      </w:r>
    </w:p>
    <w:p w14:paraId="3E6CDBDF" w14:textId="77777777" w:rsidR="00716DF1" w:rsidRPr="00716DF1" w:rsidRDefault="00716DF1" w:rsidP="00716DF1">
      <w:pPr>
        <w:pStyle w:val="Para"/>
        <w:rPr>
          <w:rStyle w:val="In-textcode"/>
        </w:rPr>
      </w:pPr>
    </w:p>
    <w:p w14:paraId="713BC22A" w14:textId="77777777" w:rsidR="00716DF1" w:rsidRDefault="00716DF1" w:rsidP="00716DF1">
      <w:pPr>
        <w:pStyle w:val="Para"/>
        <w:rPr>
          <w:rStyle w:val="In-textcode"/>
        </w:rPr>
      </w:pPr>
      <w:r w:rsidRPr="00716DF1">
        <w:rPr>
          <w:rStyle w:val="In-textcode"/>
        </w:rPr>
        <w:t xml:space="preserve">Zero-shot Open-API responses served as baseline data. </w:t>
      </w:r>
    </w:p>
    <w:p w14:paraId="5E4BA085" w14:textId="77777777" w:rsidR="00716DF1" w:rsidRPr="00716DF1" w:rsidRDefault="00716DF1" w:rsidP="00716DF1">
      <w:pPr>
        <w:pStyle w:val="Para"/>
        <w:ind w:firstLine="0"/>
        <w:rPr>
          <w:rStyle w:val="In-textcode"/>
        </w:rPr>
      </w:pPr>
    </w:p>
    <w:p w14:paraId="1C94C264" w14:textId="591498B6" w:rsidR="00716DF1" w:rsidRPr="00716DF1" w:rsidRDefault="005D3E5C" w:rsidP="005D3E5C">
      <w:pPr>
        <w:pStyle w:val="Head1"/>
        <w:numPr>
          <w:ilvl w:val="0"/>
          <w:numId w:val="0"/>
        </w:numPr>
        <w:ind w:left="360" w:hanging="360"/>
        <w:rPr>
          <w:rStyle w:val="In-textcode"/>
        </w:rPr>
      </w:pPr>
      <w:r w:rsidRPr="00716DF1">
        <w:rPr>
          <w:rStyle w:val="In-textcode"/>
        </w:rPr>
        <w:t>5</w:t>
      </w:r>
      <w:r w:rsidRPr="00716DF1">
        <w:rPr>
          <w:rStyle w:val="In-textcode"/>
        </w:rPr>
        <w:tab/>
      </w:r>
      <w:r w:rsidR="00716DF1" w:rsidRPr="00716DF1">
        <w:rPr>
          <w:rStyle w:val="In-textcode"/>
        </w:rPr>
        <w:t>Results</w:t>
      </w:r>
    </w:p>
    <w:p w14:paraId="11F236D8" w14:textId="77777777" w:rsidR="00716DF1" w:rsidRPr="00716DF1" w:rsidRDefault="00716DF1" w:rsidP="00716DF1">
      <w:pPr>
        <w:pStyle w:val="Para"/>
        <w:rPr>
          <w:rStyle w:val="In-textcode"/>
        </w:rPr>
      </w:pPr>
      <w:r w:rsidRPr="00716DF1">
        <w:rPr>
          <w:rStyle w:val="In-textcode"/>
        </w:rPr>
        <w:t>Embedding-based logistic regression significantly outperformed baselines:</w:t>
      </w:r>
    </w:p>
    <w:p w14:paraId="142EBF02" w14:textId="77777777" w:rsidR="00716DF1" w:rsidRPr="00716DF1" w:rsidRDefault="00716DF1" w:rsidP="00716DF1">
      <w:pPr>
        <w:pStyle w:val="Para"/>
        <w:rPr>
          <w:rStyle w:val="In-textcode"/>
        </w:rPr>
      </w:pPr>
    </w:p>
    <w:p w14:paraId="60626E97" w14:textId="77777777" w:rsidR="00716DF1" w:rsidRPr="00716DF1" w:rsidRDefault="00716DF1" w:rsidP="00716DF1">
      <w:pPr>
        <w:pStyle w:val="Para"/>
        <w:rPr>
          <w:rStyle w:val="In-textcode"/>
        </w:rPr>
      </w:pPr>
      <w:r w:rsidRPr="00716DF1">
        <w:rPr>
          <w:rStyle w:val="In-textcode"/>
        </w:rPr>
        <w:t>Zero-shot Open-API: AUROC 49%, AUPRC 55%</w:t>
      </w:r>
    </w:p>
    <w:p w14:paraId="3B397FE8" w14:textId="77777777" w:rsidR="00716DF1" w:rsidRDefault="00716DF1" w:rsidP="00716DF1">
      <w:pPr>
        <w:pStyle w:val="Para"/>
        <w:rPr>
          <w:rStyle w:val="In-textcode"/>
        </w:rPr>
      </w:pPr>
      <w:r w:rsidRPr="00716DF1">
        <w:rPr>
          <w:rStyle w:val="In-textcode"/>
        </w:rPr>
        <w:t>Logistic Regression (embeddings): AUROC 92%, AUPRC 93%</w:t>
      </w:r>
    </w:p>
    <w:p w14:paraId="6CF5B411" w14:textId="77777777" w:rsidR="00716DF1" w:rsidRPr="00716DF1" w:rsidRDefault="00716DF1" w:rsidP="00716DF1">
      <w:pPr>
        <w:pStyle w:val="Para"/>
        <w:rPr>
          <w:rStyle w:val="In-textcode"/>
        </w:rPr>
      </w:pPr>
    </w:p>
    <w:p w14:paraId="27ECB416" w14:textId="216C76C1" w:rsidR="00716DF1" w:rsidRPr="00716DF1" w:rsidRDefault="005D3E5C" w:rsidP="005D3E5C">
      <w:pPr>
        <w:pStyle w:val="Head1"/>
        <w:numPr>
          <w:ilvl w:val="0"/>
          <w:numId w:val="0"/>
        </w:numPr>
        <w:ind w:left="360" w:hanging="360"/>
        <w:rPr>
          <w:rStyle w:val="In-textcode"/>
        </w:rPr>
      </w:pPr>
      <w:r w:rsidRPr="00716DF1">
        <w:rPr>
          <w:rStyle w:val="In-textcode"/>
        </w:rPr>
        <w:lastRenderedPageBreak/>
        <w:t>6</w:t>
      </w:r>
      <w:r w:rsidRPr="00716DF1">
        <w:rPr>
          <w:rStyle w:val="In-textcode"/>
        </w:rPr>
        <w:tab/>
      </w:r>
      <w:r w:rsidR="00716DF1" w:rsidRPr="00716DF1">
        <w:rPr>
          <w:rStyle w:val="In-textcode"/>
        </w:rPr>
        <w:t>Discussion</w:t>
      </w:r>
    </w:p>
    <w:p w14:paraId="3EC56A70" w14:textId="77777777" w:rsidR="00716DF1" w:rsidRPr="00716DF1" w:rsidRDefault="00716DF1" w:rsidP="00716DF1">
      <w:pPr>
        <w:pStyle w:val="Para"/>
        <w:rPr>
          <w:rStyle w:val="In-textcode"/>
        </w:rPr>
      </w:pPr>
      <w:r w:rsidRPr="00716DF1">
        <w:rPr>
          <w:rStyle w:val="In-textcode"/>
        </w:rPr>
        <w:t>This study illustrates that zero-shot approaches are inadequate for critical clinical tasks. Fine-tuning on domain-specific datasets and using embeddings greatly improved both AUROC and AUPRC.</w:t>
      </w:r>
    </w:p>
    <w:p w14:paraId="3691183D" w14:textId="77777777" w:rsidR="00716DF1" w:rsidRPr="00716DF1" w:rsidRDefault="00716DF1" w:rsidP="00716DF1">
      <w:pPr>
        <w:pStyle w:val="Para"/>
        <w:rPr>
          <w:rStyle w:val="In-textcode"/>
        </w:rPr>
      </w:pPr>
    </w:p>
    <w:p w14:paraId="775BB5EC" w14:textId="77777777" w:rsidR="00716DF1" w:rsidRPr="00716DF1" w:rsidRDefault="00716DF1" w:rsidP="00716DF1">
      <w:pPr>
        <w:pStyle w:val="Para"/>
        <w:rPr>
          <w:rStyle w:val="In-textcode"/>
        </w:rPr>
      </w:pPr>
      <w:r w:rsidRPr="00716DF1">
        <w:rPr>
          <w:rStyle w:val="In-textcode"/>
        </w:rPr>
        <w:t>Retrieval mechanisms facilitated contextualized, explainable responses. Although the synthetic dataset provides a strong start, real-world validation remains necessary.</w:t>
      </w:r>
    </w:p>
    <w:p w14:paraId="145F0FCE" w14:textId="77777777" w:rsidR="00716DF1" w:rsidRPr="00716DF1" w:rsidRDefault="00716DF1" w:rsidP="00716DF1">
      <w:pPr>
        <w:pStyle w:val="Para"/>
        <w:rPr>
          <w:rStyle w:val="In-textcode"/>
        </w:rPr>
      </w:pPr>
    </w:p>
    <w:p w14:paraId="1DEE090F" w14:textId="77777777" w:rsidR="00716DF1" w:rsidRDefault="00716DF1" w:rsidP="00716DF1">
      <w:pPr>
        <w:pStyle w:val="Para"/>
        <w:rPr>
          <w:rStyle w:val="In-textcode"/>
        </w:rPr>
      </w:pPr>
      <w:r w:rsidRPr="00716DF1">
        <w:rPr>
          <w:rStyle w:val="In-textcode"/>
        </w:rPr>
        <w:t>Future work involves expansion into multimodal inputs and real-world clinical validation.</w:t>
      </w:r>
    </w:p>
    <w:p w14:paraId="1246D389" w14:textId="77777777" w:rsidR="00716DF1" w:rsidRPr="00716DF1" w:rsidRDefault="00716DF1" w:rsidP="00716DF1">
      <w:pPr>
        <w:pStyle w:val="Para"/>
        <w:rPr>
          <w:rStyle w:val="In-textcode"/>
        </w:rPr>
      </w:pPr>
    </w:p>
    <w:p w14:paraId="4FDE5944" w14:textId="49E997AC" w:rsidR="00716DF1" w:rsidRPr="00716DF1" w:rsidRDefault="005D3E5C" w:rsidP="005D3E5C">
      <w:pPr>
        <w:pStyle w:val="Head1"/>
        <w:numPr>
          <w:ilvl w:val="0"/>
          <w:numId w:val="0"/>
        </w:numPr>
        <w:ind w:left="360" w:hanging="360"/>
        <w:rPr>
          <w:rStyle w:val="In-textcode"/>
        </w:rPr>
      </w:pPr>
      <w:r w:rsidRPr="00716DF1">
        <w:rPr>
          <w:rStyle w:val="In-textcode"/>
        </w:rPr>
        <w:t>7</w:t>
      </w:r>
      <w:r w:rsidRPr="00716DF1">
        <w:rPr>
          <w:rStyle w:val="In-textcode"/>
        </w:rPr>
        <w:tab/>
      </w:r>
      <w:r w:rsidR="00716DF1" w:rsidRPr="00716DF1">
        <w:rPr>
          <w:rStyle w:val="In-textcode"/>
        </w:rPr>
        <w:t>Conclusion</w:t>
      </w:r>
    </w:p>
    <w:p w14:paraId="20137739" w14:textId="77777777" w:rsidR="00716DF1" w:rsidRPr="00716DF1" w:rsidRDefault="00716DF1" w:rsidP="00716DF1">
      <w:pPr>
        <w:pStyle w:val="Para"/>
        <w:rPr>
          <w:rStyle w:val="In-textcode"/>
        </w:rPr>
      </w:pPr>
      <w:r w:rsidRPr="00716DF1">
        <w:rPr>
          <w:rStyle w:val="In-textcode"/>
        </w:rPr>
        <w:t>Fine-tuned embeddings and retrieval-augmented generation enable the creation of clinically meaningful, explainable AI agents. These agents have the potential to assist healthcare professionals during public health emergencies and improve patient outcomes.</w:t>
      </w:r>
    </w:p>
    <w:p w14:paraId="25D1804E" w14:textId="77777777" w:rsidR="00716DF1" w:rsidRPr="00716DF1" w:rsidRDefault="00716DF1" w:rsidP="00716DF1">
      <w:pPr>
        <w:pStyle w:val="Normal1"/>
        <w:rPr>
          <w:rStyle w:val="In-textcode"/>
        </w:rPr>
      </w:pPr>
    </w:p>
    <w:p w14:paraId="7133E575" w14:textId="77777777" w:rsidR="00716DF1" w:rsidRPr="00716DF1" w:rsidRDefault="00716DF1" w:rsidP="00716DF1">
      <w:pPr>
        <w:pStyle w:val="Reference"/>
        <w:rPr>
          <w:rStyle w:val="In-textcode"/>
          <w:rFonts w:ascii="Times New Roman" w:hAnsi="Times New Roman"/>
        </w:rPr>
      </w:pPr>
      <w:r w:rsidRPr="00716DF1">
        <w:rPr>
          <w:rStyle w:val="In-textcode"/>
          <w:rFonts w:ascii="Times New Roman" w:hAnsi="Times New Roman"/>
        </w:rPr>
        <w:t>References</w:t>
      </w:r>
    </w:p>
    <w:p w14:paraId="6EF6B163" w14:textId="77777777" w:rsidR="00716DF1" w:rsidRPr="00716DF1" w:rsidRDefault="00716DF1" w:rsidP="00716DF1">
      <w:pPr>
        <w:pStyle w:val="Reference"/>
        <w:rPr>
          <w:rStyle w:val="In-textcode"/>
          <w:rFonts w:ascii="Times New Roman" w:hAnsi="Times New Roman"/>
        </w:rPr>
      </w:pPr>
      <w:r w:rsidRPr="00716DF1">
        <w:rPr>
          <w:rStyle w:val="In-textcode"/>
          <w:rFonts w:ascii="Times New Roman" w:hAnsi="Times New Roman"/>
        </w:rPr>
        <w:t xml:space="preserve">1. Brown, T.B., Mann, B., Ryder, N., et al. (2020). "Language Models are Few-Shot Learners." </w:t>
      </w:r>
      <w:proofErr w:type="spellStart"/>
      <w:r w:rsidRPr="00716DF1">
        <w:rPr>
          <w:rStyle w:val="In-textcode"/>
          <w:rFonts w:ascii="Times New Roman" w:hAnsi="Times New Roman"/>
        </w:rPr>
        <w:t>NeurIPS</w:t>
      </w:r>
      <w:proofErr w:type="spellEnd"/>
      <w:r w:rsidRPr="00716DF1">
        <w:rPr>
          <w:rStyle w:val="In-textcode"/>
          <w:rFonts w:ascii="Times New Roman" w:hAnsi="Times New Roman"/>
        </w:rPr>
        <w:t xml:space="preserve"> 2020.</w:t>
      </w:r>
    </w:p>
    <w:p w14:paraId="090014C9" w14:textId="77777777" w:rsidR="00716DF1" w:rsidRPr="00716DF1" w:rsidRDefault="00716DF1" w:rsidP="00716DF1">
      <w:pPr>
        <w:pStyle w:val="Reference"/>
        <w:rPr>
          <w:rStyle w:val="In-textcode"/>
          <w:rFonts w:ascii="Times New Roman" w:hAnsi="Times New Roman"/>
        </w:rPr>
      </w:pPr>
      <w:r w:rsidRPr="00716DF1">
        <w:rPr>
          <w:rStyle w:val="In-textcode"/>
          <w:rFonts w:ascii="Times New Roman" w:hAnsi="Times New Roman"/>
        </w:rPr>
        <w:t xml:space="preserve">2. </w:t>
      </w:r>
      <w:proofErr w:type="spellStart"/>
      <w:r w:rsidRPr="00716DF1">
        <w:rPr>
          <w:rStyle w:val="In-textcode"/>
          <w:rFonts w:ascii="Times New Roman" w:hAnsi="Times New Roman"/>
        </w:rPr>
        <w:t>Gururangan</w:t>
      </w:r>
      <w:proofErr w:type="spellEnd"/>
      <w:r w:rsidRPr="00716DF1">
        <w:rPr>
          <w:rStyle w:val="In-textcode"/>
          <w:rFonts w:ascii="Times New Roman" w:hAnsi="Times New Roman"/>
        </w:rPr>
        <w:t xml:space="preserve">, S., </w:t>
      </w:r>
      <w:proofErr w:type="spellStart"/>
      <w:r w:rsidRPr="00716DF1">
        <w:rPr>
          <w:rStyle w:val="In-textcode"/>
          <w:rFonts w:ascii="Times New Roman" w:hAnsi="Times New Roman"/>
        </w:rPr>
        <w:t>Marasović</w:t>
      </w:r>
      <w:proofErr w:type="spellEnd"/>
      <w:r w:rsidRPr="00716DF1">
        <w:rPr>
          <w:rStyle w:val="In-textcode"/>
          <w:rFonts w:ascii="Times New Roman" w:hAnsi="Times New Roman"/>
        </w:rPr>
        <w:t xml:space="preserve">, A., </w:t>
      </w:r>
      <w:proofErr w:type="spellStart"/>
      <w:r w:rsidRPr="00716DF1">
        <w:rPr>
          <w:rStyle w:val="In-textcode"/>
          <w:rFonts w:ascii="Times New Roman" w:hAnsi="Times New Roman"/>
        </w:rPr>
        <w:t>Swayamdipta</w:t>
      </w:r>
      <w:proofErr w:type="spellEnd"/>
      <w:r w:rsidRPr="00716DF1">
        <w:rPr>
          <w:rStyle w:val="In-textcode"/>
          <w:rFonts w:ascii="Times New Roman" w:hAnsi="Times New Roman"/>
        </w:rPr>
        <w:t>, S., et al. (2020). "Don't Stop Pretraining: Adapt Language Models to Domains and Tasks." ACL 2020.</w:t>
      </w:r>
    </w:p>
    <w:p w14:paraId="632A1332" w14:textId="77777777" w:rsidR="00716DF1" w:rsidRPr="00716DF1" w:rsidRDefault="00716DF1" w:rsidP="00716DF1">
      <w:pPr>
        <w:pStyle w:val="Reference"/>
        <w:rPr>
          <w:rStyle w:val="In-textcode"/>
          <w:rFonts w:ascii="Times New Roman" w:hAnsi="Times New Roman"/>
        </w:rPr>
      </w:pPr>
      <w:r w:rsidRPr="00716DF1">
        <w:rPr>
          <w:rStyle w:val="In-textcode"/>
          <w:rFonts w:ascii="Times New Roman" w:hAnsi="Times New Roman"/>
        </w:rPr>
        <w:t xml:space="preserve">3. </w:t>
      </w:r>
      <w:proofErr w:type="spellStart"/>
      <w:r w:rsidRPr="00716DF1">
        <w:rPr>
          <w:rStyle w:val="In-textcode"/>
          <w:rFonts w:ascii="Times New Roman" w:hAnsi="Times New Roman"/>
        </w:rPr>
        <w:t>AutoGen</w:t>
      </w:r>
      <w:proofErr w:type="spellEnd"/>
      <w:r w:rsidRPr="00716DF1">
        <w:rPr>
          <w:rStyle w:val="In-textcode"/>
          <w:rFonts w:ascii="Times New Roman" w:hAnsi="Times New Roman"/>
        </w:rPr>
        <w:t xml:space="preserve"> framework: https://microsoft.github.io/autogen/stable/</w:t>
      </w:r>
    </w:p>
    <w:p w14:paraId="4302F3EA" w14:textId="602F5D7F" w:rsidR="00716DF1" w:rsidRPr="00716DF1" w:rsidRDefault="00716DF1" w:rsidP="00716DF1">
      <w:pPr>
        <w:pStyle w:val="Reference"/>
        <w:rPr>
          <w:rStyle w:val="In-textcode"/>
          <w:rFonts w:ascii="Times New Roman" w:hAnsi="Times New Roman"/>
        </w:rPr>
      </w:pPr>
      <w:r w:rsidRPr="00716DF1">
        <w:rPr>
          <w:rStyle w:val="In-textcode"/>
          <w:rFonts w:ascii="Times New Roman" w:hAnsi="Times New Roman"/>
        </w:rPr>
        <w:t>4. Project code: https://github.com/sujaycloud/aih/blob/main/project.ipynb</w:t>
      </w:r>
      <w:bookmarkStart w:id="0" w:name="ACMTemplateApplied"/>
      <w:bookmarkEnd w:id="0"/>
    </w:p>
    <w:sectPr w:rsidR="00716DF1" w:rsidRPr="00716DF1" w:rsidSect="00B95B83">
      <w:headerReference w:type="even" r:id="rId9"/>
      <w:headerReference w:type="default" r:id="rId10"/>
      <w:footerReference w:type="even" r:id="rId11"/>
      <w:footerReference w:type="default" r:id="rId12"/>
      <w:pgSz w:w="12240" w:h="15840"/>
      <w:pgMar w:top="1140" w:right="1080" w:bottom="1240" w:left="108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0C661" w14:textId="77777777" w:rsidR="003D3359" w:rsidRDefault="003D3359" w:rsidP="0041699B">
      <w:r>
        <w:separator/>
      </w:r>
    </w:p>
  </w:endnote>
  <w:endnote w:type="continuationSeparator" w:id="0">
    <w:p w14:paraId="54F551B5" w14:textId="77777777" w:rsidR="003D3359" w:rsidRDefault="003D3359" w:rsidP="00416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110CFD4-147C-1348-9A8C-8E34128E8304}"/>
  </w:font>
  <w:font w:name="Times New Roman">
    <w:panose1 w:val="02020603050405020304"/>
    <w:charset w:val="00"/>
    <w:family w:val="roman"/>
    <w:pitch w:val="variable"/>
    <w:sig w:usb0="E0002EFF" w:usb1="C000785B" w:usb2="00000009" w:usb3="00000000" w:csb0="000001FF" w:csb1="00000000"/>
    <w:embedRegular r:id="rId2" w:fontKey="{EE6034F2-B7B3-1F43-AC80-68C9D7B8DB55}"/>
    <w:embedBold r:id="rId3" w:fontKey="{2912E1E2-37F0-2B40-AA78-B86C582594FE}"/>
    <w:embedItalic r:id="rId4" w:fontKey="{142E47E2-3B1D-5840-856D-AE16D6DA3BEA}"/>
    <w:embedBoldItalic r:id="rId5" w:fontKey="{152AA50E-E580-3647-9A39-23779F081112}"/>
  </w:font>
  <w:font w:name="Courier New">
    <w:panose1 w:val="02070309020205020404"/>
    <w:charset w:val="00"/>
    <w:family w:val="modern"/>
    <w:pitch w:val="fixed"/>
    <w:sig w:usb0="E0002AFF" w:usb1="C0007843" w:usb2="00000009" w:usb3="00000000" w:csb0="000001FF" w:csb1="00000000"/>
    <w:embedRegular r:id="rId6" w:fontKey="{CB17E83F-2643-E547-9EA0-723FF900284D}"/>
    <w:embedBold r:id="rId7" w:fontKey="{106EF4C2-091C-D845-A5FD-2C0C0E0555FC}"/>
  </w:font>
  <w:font w:name="Wingdings">
    <w:panose1 w:val="05000000000000000000"/>
    <w:charset w:val="4D"/>
    <w:family w:val="decorative"/>
    <w:pitch w:val="variable"/>
    <w:sig w:usb0="00000003" w:usb1="00000000" w:usb2="00000000" w:usb3="00000000" w:csb0="80000001" w:csb1="00000000"/>
    <w:embedRegular r:id="rId8" w:fontKey="{DE7C11F2-54AE-044D-B32F-EECADFE52E1C}"/>
  </w:font>
  <w:font w:name="Calibri">
    <w:panose1 w:val="020F0502020204030204"/>
    <w:charset w:val="00"/>
    <w:family w:val="swiss"/>
    <w:pitch w:val="variable"/>
    <w:sig w:usb0="E4002EFF" w:usb1="C000247B" w:usb2="00000009" w:usb3="00000000" w:csb0="000001FF" w:csb1="00000000"/>
    <w:embedRegular r:id="rId9" w:fontKey="{FE1FF70D-5D6B-624A-95C1-E035DEEB0F88}"/>
    <w:embedBold r:id="rId10" w:fontKey="{7A64D86F-FD6D-FF4A-AAC1-B3DDAD0C11BD}"/>
    <w:embedItalic r:id="rId11" w:fontKey="{009DC39D-BB75-534D-BB2B-0B325E3C377E}"/>
  </w:font>
  <w:font w:name="Cambria">
    <w:panose1 w:val="02040503050406030204"/>
    <w:charset w:val="00"/>
    <w:family w:val="roman"/>
    <w:pitch w:val="variable"/>
    <w:sig w:usb0="E00006FF" w:usb1="420024FF" w:usb2="02000000" w:usb3="00000000" w:csb0="0000019F" w:csb1="00000000"/>
    <w:embedRegular r:id="rId12" w:fontKey="{90190F3C-04E7-FA49-B7D4-941CD0949659}"/>
    <w:embedBold r:id="rId13" w:fontKey="{10455313-FF2F-B844-B409-4FDC017679E1}"/>
    <w:embedItalic r:id="rId14" w:fontKey="{09C82285-F5F1-2943-BB64-4166B5F2B764}"/>
  </w:font>
  <w:font w:name="Arial">
    <w:panose1 w:val="020B0604020202020204"/>
    <w:charset w:val="00"/>
    <w:family w:val="swiss"/>
    <w:pitch w:val="variable"/>
    <w:sig w:usb0="E0002AFF" w:usb1="C0007843" w:usb2="00000009" w:usb3="00000000" w:csb0="000001FF" w:csb1="00000000"/>
    <w:embedRegular r:id="rId15" w:fontKey="{8D6E6F95-6425-9B45-9110-37C4BDB282B3}"/>
    <w:embedBold r:id="rId16" w:fontKey="{24F019CF-518B-6C4C-ABAD-32211C80092F}"/>
    <w:embedItalic r:id="rId17" w:fontKey="{6798AE69-0EF4-BD47-9643-AD1BAB44286E}"/>
  </w:font>
  <w:font w:name="Tahoma">
    <w:panose1 w:val="020B0604030504040204"/>
    <w:charset w:val="00"/>
    <w:family w:val="swiss"/>
    <w:pitch w:val="variable"/>
    <w:sig w:usb0="E1002EFF" w:usb1="C000605B" w:usb2="00000029" w:usb3="00000000" w:csb0="000101FF" w:csb1="00000000"/>
    <w:embedRegular r:id="rId18" w:fontKey="{247C3C4A-90B4-4548-A8C1-77AA2202EDAB}"/>
  </w:font>
  <w:font w:name="Cambria Math">
    <w:panose1 w:val="02040503050406030204"/>
    <w:charset w:val="00"/>
    <w:family w:val="roman"/>
    <w:pitch w:val="variable"/>
    <w:sig w:usb0="E00002FF" w:usb1="420024FF" w:usb2="00000000" w:usb3="00000000" w:csb0="0000019F" w:csb1="00000000"/>
    <w:embedRegular r:id="rId19" w:fontKey="{D7EC0AC8-E1F7-CF46-862C-59FBC4044D27}"/>
  </w:font>
  <w:font w:name="Arial Unicode MS">
    <w:panose1 w:val="020B0604020202020204"/>
    <w:charset w:val="80"/>
    <w:family w:val="swiss"/>
    <w:pitch w:val="variable"/>
    <w:sig w:usb0="F7FFAFFF" w:usb1="E9DFFFFF" w:usb2="0000003F" w:usb3="00000000" w:csb0="003F01FF" w:csb1="00000000"/>
  </w:font>
  <w:font w:name="Linux Biolinum">
    <w:altName w:val="Times New Roman"/>
    <w:charset w:val="00"/>
    <w:family w:val="auto"/>
    <w:pitch w:val="variable"/>
    <w:sig w:usb0="E0000AFF" w:usb1="5000E5FB" w:usb2="00000020" w:usb3="00000000" w:csb0="000001BF" w:csb1="00000000"/>
  </w:font>
  <w:font w:name="Linux Libertine">
    <w:altName w:val="Cambria"/>
    <w:charset w:val="00"/>
    <w:family w:val="auto"/>
    <w:pitch w:val="variable"/>
    <w:sig w:usb0="E0000AFF"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201E" w14:textId="7F176BAE" w:rsidR="00371D14" w:rsidRDefault="00371D14" w:rsidP="004169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sidR="00716DF1">
      <w:rPr>
        <w:rStyle w:val="PageNumber"/>
      </w:rPr>
      <w:fldChar w:fldCharType="separate"/>
    </w:r>
    <w:r w:rsidR="00716DF1">
      <w:rPr>
        <w:rStyle w:val="PageNumber"/>
        <w:noProof/>
      </w:rPr>
      <w:t>2</w:t>
    </w:r>
    <w:r>
      <w:rPr>
        <w:rStyle w:val="PageNumber"/>
      </w:rPr>
      <w:fldChar w:fldCharType="end"/>
    </w:r>
  </w:p>
  <w:p w14:paraId="7ABC0998" w14:textId="77777777" w:rsidR="00371D14" w:rsidRDefault="00371D14" w:rsidP="004169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473BE" w14:textId="77777777" w:rsidR="00371D14" w:rsidRDefault="00371D14" w:rsidP="0041699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C091CC9" w14:textId="77777777" w:rsidR="00371D14" w:rsidRDefault="00371D14" w:rsidP="004169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252EA" w14:textId="77777777" w:rsidR="003D3359" w:rsidRDefault="003D3359" w:rsidP="0041699B">
      <w:r>
        <w:separator/>
      </w:r>
    </w:p>
  </w:footnote>
  <w:footnote w:type="continuationSeparator" w:id="0">
    <w:p w14:paraId="38E9BC84" w14:textId="77777777" w:rsidR="003D3359" w:rsidRDefault="003D3359" w:rsidP="00416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9880" w14:textId="77777777" w:rsidR="00371D14" w:rsidRDefault="00371D14">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ABBCF" w14:textId="77777777" w:rsidR="00371D14" w:rsidRDefault="00371D14">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88892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34F80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52E86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B225D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954B3B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E33E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DE578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74FE7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7C315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E691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20435D59"/>
    <w:multiLevelType w:val="multilevel"/>
    <w:tmpl w:val="540CD82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D170EA7"/>
    <w:multiLevelType w:val="multilevel"/>
    <w:tmpl w:val="09B48B1C"/>
    <w:lvl w:ilvl="0">
      <w:start w:val="1"/>
      <w:numFmt w:val="decimal"/>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876897"/>
    <w:multiLevelType w:val="hybridMultilevel"/>
    <w:tmpl w:val="9284396A"/>
    <w:lvl w:ilvl="0" w:tplc="9DD2010E">
      <w:start w:val="1"/>
      <w:numFmt w:val="none"/>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7"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4797A"/>
    <w:multiLevelType w:val="hybridMultilevel"/>
    <w:tmpl w:val="E97A8A70"/>
    <w:lvl w:ilvl="0" w:tplc="99FAB936">
      <w:start w:val="1"/>
      <w:numFmt w:val="none"/>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0" w15:restartNumberingAfterBreak="0">
    <w:nsid w:val="6B8E7CF9"/>
    <w:multiLevelType w:val="hybridMultilevel"/>
    <w:tmpl w:val="4E7C556E"/>
    <w:lvl w:ilvl="0" w:tplc="A41A03FE">
      <w:start w:val="1"/>
      <w:numFmt w:val="none"/>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1"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66003947">
    <w:abstractNumId w:val="11"/>
  </w:num>
  <w:num w:numId="2" w16cid:durableId="1285309502">
    <w:abstractNumId w:val="21"/>
  </w:num>
  <w:num w:numId="3" w16cid:durableId="1266423409">
    <w:abstractNumId w:val="9"/>
  </w:num>
  <w:num w:numId="4" w16cid:durableId="1213156270">
    <w:abstractNumId w:val="7"/>
  </w:num>
  <w:num w:numId="5" w16cid:durableId="1540777221">
    <w:abstractNumId w:val="6"/>
  </w:num>
  <w:num w:numId="6" w16cid:durableId="1962759117">
    <w:abstractNumId w:val="5"/>
  </w:num>
  <w:num w:numId="7" w16cid:durableId="169681862">
    <w:abstractNumId w:val="4"/>
  </w:num>
  <w:num w:numId="8" w16cid:durableId="678502021">
    <w:abstractNumId w:val="8"/>
  </w:num>
  <w:num w:numId="9" w16cid:durableId="836310480">
    <w:abstractNumId w:val="3"/>
  </w:num>
  <w:num w:numId="10" w16cid:durableId="813716823">
    <w:abstractNumId w:val="2"/>
  </w:num>
  <w:num w:numId="11" w16cid:durableId="1633360456">
    <w:abstractNumId w:val="1"/>
  </w:num>
  <w:num w:numId="12" w16cid:durableId="179974834">
    <w:abstractNumId w:val="0"/>
  </w:num>
  <w:num w:numId="13" w16cid:durableId="1604075105">
    <w:abstractNumId w:val="17"/>
  </w:num>
  <w:num w:numId="14" w16cid:durableId="1566331882">
    <w:abstractNumId w:val="12"/>
  </w:num>
  <w:num w:numId="15" w16cid:durableId="1972981824">
    <w:abstractNumId w:val="10"/>
  </w:num>
  <w:num w:numId="16" w16cid:durableId="1102840176">
    <w:abstractNumId w:val="20"/>
  </w:num>
  <w:num w:numId="17" w16cid:durableId="1948466626">
    <w:abstractNumId w:val="15"/>
  </w:num>
  <w:num w:numId="18" w16cid:durableId="1521121796">
    <w:abstractNumId w:val="13"/>
  </w:num>
  <w:num w:numId="19" w16cid:durableId="1909994003">
    <w:abstractNumId w:val="19"/>
  </w:num>
  <w:num w:numId="20" w16cid:durableId="689641724">
    <w:abstractNumId w:val="16"/>
  </w:num>
  <w:num w:numId="21" w16cid:durableId="1976521715">
    <w:abstractNumId w:val="18"/>
  </w:num>
  <w:num w:numId="22" w16cid:durableId="1937667463">
    <w:abstractNumId w:val="11"/>
  </w:num>
  <w:num w:numId="23" w16cid:durableId="1384870903">
    <w:abstractNumId w:val="11"/>
  </w:num>
  <w:num w:numId="24" w16cid:durableId="1719015586">
    <w:abstractNumId w:val="14"/>
  </w:num>
  <w:num w:numId="25" w16cid:durableId="1552308215">
    <w:abstractNumId w:val="14"/>
  </w:num>
  <w:num w:numId="26" w16cid:durableId="573125699">
    <w:abstractNumId w:val="14"/>
  </w:num>
  <w:num w:numId="27" w16cid:durableId="1961374189">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embedTrueTypeFonts/>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DF1"/>
    <w:rsid w:val="000020D1"/>
    <w:rsid w:val="0000220E"/>
    <w:rsid w:val="00002459"/>
    <w:rsid w:val="00010196"/>
    <w:rsid w:val="00011618"/>
    <w:rsid w:val="0001388E"/>
    <w:rsid w:val="00014BC5"/>
    <w:rsid w:val="00016AAA"/>
    <w:rsid w:val="00016BA1"/>
    <w:rsid w:val="00017195"/>
    <w:rsid w:val="00017280"/>
    <w:rsid w:val="00020EEA"/>
    <w:rsid w:val="00021394"/>
    <w:rsid w:val="00021755"/>
    <w:rsid w:val="000223B9"/>
    <w:rsid w:val="00022DA1"/>
    <w:rsid w:val="00023220"/>
    <w:rsid w:val="00024801"/>
    <w:rsid w:val="00024958"/>
    <w:rsid w:val="000249E5"/>
    <w:rsid w:val="0002506C"/>
    <w:rsid w:val="000259A3"/>
    <w:rsid w:val="00025AEC"/>
    <w:rsid w:val="00026A87"/>
    <w:rsid w:val="00032F2D"/>
    <w:rsid w:val="00033C10"/>
    <w:rsid w:val="00034463"/>
    <w:rsid w:val="00035712"/>
    <w:rsid w:val="00035A28"/>
    <w:rsid w:val="00037BED"/>
    <w:rsid w:val="00040C1D"/>
    <w:rsid w:val="00040CAF"/>
    <w:rsid w:val="0004239F"/>
    <w:rsid w:val="00042433"/>
    <w:rsid w:val="00043702"/>
    <w:rsid w:val="00047A60"/>
    <w:rsid w:val="00047B51"/>
    <w:rsid w:val="00047BF9"/>
    <w:rsid w:val="00050EE0"/>
    <w:rsid w:val="0005309B"/>
    <w:rsid w:val="000532B8"/>
    <w:rsid w:val="00053AA8"/>
    <w:rsid w:val="0005611F"/>
    <w:rsid w:val="00057626"/>
    <w:rsid w:val="0006729D"/>
    <w:rsid w:val="00067D8C"/>
    <w:rsid w:val="00067E97"/>
    <w:rsid w:val="00067FBE"/>
    <w:rsid w:val="0007001A"/>
    <w:rsid w:val="00070739"/>
    <w:rsid w:val="00071265"/>
    <w:rsid w:val="0007137F"/>
    <w:rsid w:val="00072F44"/>
    <w:rsid w:val="00074986"/>
    <w:rsid w:val="00074B7C"/>
    <w:rsid w:val="00075283"/>
    <w:rsid w:val="000806C1"/>
    <w:rsid w:val="00081265"/>
    <w:rsid w:val="000812CB"/>
    <w:rsid w:val="000822CB"/>
    <w:rsid w:val="000831F5"/>
    <w:rsid w:val="00083304"/>
    <w:rsid w:val="0008419A"/>
    <w:rsid w:val="00084A99"/>
    <w:rsid w:val="00084F8B"/>
    <w:rsid w:val="000850E5"/>
    <w:rsid w:val="00085811"/>
    <w:rsid w:val="000858B5"/>
    <w:rsid w:val="0008790E"/>
    <w:rsid w:val="0009049A"/>
    <w:rsid w:val="000908AA"/>
    <w:rsid w:val="00090B9A"/>
    <w:rsid w:val="0009470C"/>
    <w:rsid w:val="00094DD3"/>
    <w:rsid w:val="0009679B"/>
    <w:rsid w:val="00096A82"/>
    <w:rsid w:val="000979AE"/>
    <w:rsid w:val="000A0082"/>
    <w:rsid w:val="000A2BC3"/>
    <w:rsid w:val="000A4AD1"/>
    <w:rsid w:val="000A6438"/>
    <w:rsid w:val="000A6464"/>
    <w:rsid w:val="000A7375"/>
    <w:rsid w:val="000A7920"/>
    <w:rsid w:val="000B2473"/>
    <w:rsid w:val="000B413A"/>
    <w:rsid w:val="000C1CA3"/>
    <w:rsid w:val="000C1D81"/>
    <w:rsid w:val="000C5901"/>
    <w:rsid w:val="000C7E48"/>
    <w:rsid w:val="000C7F20"/>
    <w:rsid w:val="000D041D"/>
    <w:rsid w:val="000D14F2"/>
    <w:rsid w:val="000D208A"/>
    <w:rsid w:val="000D48D0"/>
    <w:rsid w:val="000D49DB"/>
    <w:rsid w:val="000D4C93"/>
    <w:rsid w:val="000D753C"/>
    <w:rsid w:val="000E1F0C"/>
    <w:rsid w:val="000E593F"/>
    <w:rsid w:val="000E59DA"/>
    <w:rsid w:val="000E6D2D"/>
    <w:rsid w:val="000F492E"/>
    <w:rsid w:val="000F4D49"/>
    <w:rsid w:val="000F5265"/>
    <w:rsid w:val="000F56B0"/>
    <w:rsid w:val="000F660B"/>
    <w:rsid w:val="000F6719"/>
    <w:rsid w:val="000F6FB5"/>
    <w:rsid w:val="00101C58"/>
    <w:rsid w:val="00103D3B"/>
    <w:rsid w:val="0010530E"/>
    <w:rsid w:val="00106CBD"/>
    <w:rsid w:val="001076FC"/>
    <w:rsid w:val="00110589"/>
    <w:rsid w:val="0011079C"/>
    <w:rsid w:val="00111E7D"/>
    <w:rsid w:val="00113751"/>
    <w:rsid w:val="0011375D"/>
    <w:rsid w:val="001143BA"/>
    <w:rsid w:val="00117622"/>
    <w:rsid w:val="00120EBD"/>
    <w:rsid w:val="00121648"/>
    <w:rsid w:val="00123616"/>
    <w:rsid w:val="00123A34"/>
    <w:rsid w:val="00124A13"/>
    <w:rsid w:val="00126606"/>
    <w:rsid w:val="00132EFE"/>
    <w:rsid w:val="00133E7A"/>
    <w:rsid w:val="00133FAE"/>
    <w:rsid w:val="00135BBF"/>
    <w:rsid w:val="00137F89"/>
    <w:rsid w:val="001411B7"/>
    <w:rsid w:val="00141BA8"/>
    <w:rsid w:val="001433EB"/>
    <w:rsid w:val="00143DF8"/>
    <w:rsid w:val="00144EA3"/>
    <w:rsid w:val="00144EE6"/>
    <w:rsid w:val="0014533F"/>
    <w:rsid w:val="001456C2"/>
    <w:rsid w:val="00145838"/>
    <w:rsid w:val="00146087"/>
    <w:rsid w:val="0014765E"/>
    <w:rsid w:val="00151225"/>
    <w:rsid w:val="0015252E"/>
    <w:rsid w:val="0015745B"/>
    <w:rsid w:val="00157B64"/>
    <w:rsid w:val="00157D9C"/>
    <w:rsid w:val="0016125E"/>
    <w:rsid w:val="0016143A"/>
    <w:rsid w:val="00166451"/>
    <w:rsid w:val="001671BF"/>
    <w:rsid w:val="00171673"/>
    <w:rsid w:val="00172D07"/>
    <w:rsid w:val="00173CE8"/>
    <w:rsid w:val="0017496A"/>
    <w:rsid w:val="0017550F"/>
    <w:rsid w:val="00182279"/>
    <w:rsid w:val="00182EB4"/>
    <w:rsid w:val="00183723"/>
    <w:rsid w:val="001845B3"/>
    <w:rsid w:val="00185922"/>
    <w:rsid w:val="00186BCC"/>
    <w:rsid w:val="00187178"/>
    <w:rsid w:val="00187307"/>
    <w:rsid w:val="0019043C"/>
    <w:rsid w:val="001918A2"/>
    <w:rsid w:val="00191D1B"/>
    <w:rsid w:val="00194A3B"/>
    <w:rsid w:val="00194BEC"/>
    <w:rsid w:val="001960B3"/>
    <w:rsid w:val="001969F9"/>
    <w:rsid w:val="001A0F64"/>
    <w:rsid w:val="001A15B4"/>
    <w:rsid w:val="001A455D"/>
    <w:rsid w:val="001A4CEF"/>
    <w:rsid w:val="001A5C11"/>
    <w:rsid w:val="001A611A"/>
    <w:rsid w:val="001A690C"/>
    <w:rsid w:val="001A7EA1"/>
    <w:rsid w:val="001B0C7E"/>
    <w:rsid w:val="001B31A4"/>
    <w:rsid w:val="001B5AB5"/>
    <w:rsid w:val="001B6275"/>
    <w:rsid w:val="001C16D2"/>
    <w:rsid w:val="001C540D"/>
    <w:rsid w:val="001C54D8"/>
    <w:rsid w:val="001C550F"/>
    <w:rsid w:val="001C7634"/>
    <w:rsid w:val="001D19AC"/>
    <w:rsid w:val="001D3DD8"/>
    <w:rsid w:val="001D5F67"/>
    <w:rsid w:val="001E1BF8"/>
    <w:rsid w:val="001E6B2E"/>
    <w:rsid w:val="001F00C7"/>
    <w:rsid w:val="001F04C0"/>
    <w:rsid w:val="001F1576"/>
    <w:rsid w:val="001F17A8"/>
    <w:rsid w:val="001F34CF"/>
    <w:rsid w:val="001F4923"/>
    <w:rsid w:val="001F5A10"/>
    <w:rsid w:val="001F7DD0"/>
    <w:rsid w:val="0020088A"/>
    <w:rsid w:val="002021F2"/>
    <w:rsid w:val="00202775"/>
    <w:rsid w:val="00203ACA"/>
    <w:rsid w:val="002046F7"/>
    <w:rsid w:val="00204DC9"/>
    <w:rsid w:val="0020584D"/>
    <w:rsid w:val="002073C4"/>
    <w:rsid w:val="00210439"/>
    <w:rsid w:val="00210F28"/>
    <w:rsid w:val="00213DF5"/>
    <w:rsid w:val="00214D56"/>
    <w:rsid w:val="0021558D"/>
    <w:rsid w:val="0021714B"/>
    <w:rsid w:val="00217CF3"/>
    <w:rsid w:val="0022244A"/>
    <w:rsid w:val="00224A4D"/>
    <w:rsid w:val="00226E77"/>
    <w:rsid w:val="0023028F"/>
    <w:rsid w:val="00230A53"/>
    <w:rsid w:val="00232233"/>
    <w:rsid w:val="002341C7"/>
    <w:rsid w:val="002351EA"/>
    <w:rsid w:val="00236B89"/>
    <w:rsid w:val="0023761E"/>
    <w:rsid w:val="002429DB"/>
    <w:rsid w:val="00243B1C"/>
    <w:rsid w:val="002441B3"/>
    <w:rsid w:val="002451A3"/>
    <w:rsid w:val="00245795"/>
    <w:rsid w:val="002479CE"/>
    <w:rsid w:val="0025006A"/>
    <w:rsid w:val="002548CE"/>
    <w:rsid w:val="00255C0E"/>
    <w:rsid w:val="00255EE4"/>
    <w:rsid w:val="002566BD"/>
    <w:rsid w:val="00256951"/>
    <w:rsid w:val="00256B58"/>
    <w:rsid w:val="00257E32"/>
    <w:rsid w:val="0026048E"/>
    <w:rsid w:val="0026137F"/>
    <w:rsid w:val="00262175"/>
    <w:rsid w:val="002624EA"/>
    <w:rsid w:val="00263920"/>
    <w:rsid w:val="00265F74"/>
    <w:rsid w:val="00266DF7"/>
    <w:rsid w:val="0027167D"/>
    <w:rsid w:val="002743EA"/>
    <w:rsid w:val="00277308"/>
    <w:rsid w:val="002803A6"/>
    <w:rsid w:val="002812F8"/>
    <w:rsid w:val="00282F51"/>
    <w:rsid w:val="00283127"/>
    <w:rsid w:val="00283CE9"/>
    <w:rsid w:val="00284AB8"/>
    <w:rsid w:val="00287622"/>
    <w:rsid w:val="002908AC"/>
    <w:rsid w:val="00291CCA"/>
    <w:rsid w:val="0029215E"/>
    <w:rsid w:val="0029382D"/>
    <w:rsid w:val="00296D2F"/>
    <w:rsid w:val="002A0ECD"/>
    <w:rsid w:val="002A0FBC"/>
    <w:rsid w:val="002A4FD0"/>
    <w:rsid w:val="002A52E6"/>
    <w:rsid w:val="002A5CFB"/>
    <w:rsid w:val="002A5E81"/>
    <w:rsid w:val="002A5F3E"/>
    <w:rsid w:val="002A675E"/>
    <w:rsid w:val="002A779B"/>
    <w:rsid w:val="002B0CCA"/>
    <w:rsid w:val="002B147D"/>
    <w:rsid w:val="002B1AA5"/>
    <w:rsid w:val="002B391E"/>
    <w:rsid w:val="002C2058"/>
    <w:rsid w:val="002C28BE"/>
    <w:rsid w:val="002C42A3"/>
    <w:rsid w:val="002C50C1"/>
    <w:rsid w:val="002C60FD"/>
    <w:rsid w:val="002C663E"/>
    <w:rsid w:val="002C764F"/>
    <w:rsid w:val="002D0C78"/>
    <w:rsid w:val="002D41D2"/>
    <w:rsid w:val="002D4507"/>
    <w:rsid w:val="002D5F2C"/>
    <w:rsid w:val="002E0A26"/>
    <w:rsid w:val="002E1D6F"/>
    <w:rsid w:val="002E28F5"/>
    <w:rsid w:val="002E568C"/>
    <w:rsid w:val="002E6486"/>
    <w:rsid w:val="002E6D33"/>
    <w:rsid w:val="002E7AC0"/>
    <w:rsid w:val="002F01C7"/>
    <w:rsid w:val="002F020D"/>
    <w:rsid w:val="002F3EE1"/>
    <w:rsid w:val="002F40E8"/>
    <w:rsid w:val="002F54B7"/>
    <w:rsid w:val="002F7BA6"/>
    <w:rsid w:val="00302DCA"/>
    <w:rsid w:val="00303476"/>
    <w:rsid w:val="003049FF"/>
    <w:rsid w:val="0030578B"/>
    <w:rsid w:val="0030666A"/>
    <w:rsid w:val="00310CA8"/>
    <w:rsid w:val="0031143E"/>
    <w:rsid w:val="0031215E"/>
    <w:rsid w:val="00312837"/>
    <w:rsid w:val="00312F40"/>
    <w:rsid w:val="003145A3"/>
    <w:rsid w:val="00315349"/>
    <w:rsid w:val="003162EF"/>
    <w:rsid w:val="00317557"/>
    <w:rsid w:val="003203E0"/>
    <w:rsid w:val="003216C3"/>
    <w:rsid w:val="0032217F"/>
    <w:rsid w:val="00322AF1"/>
    <w:rsid w:val="00324E21"/>
    <w:rsid w:val="00326E8E"/>
    <w:rsid w:val="003278FF"/>
    <w:rsid w:val="00334C84"/>
    <w:rsid w:val="0033529F"/>
    <w:rsid w:val="003359D3"/>
    <w:rsid w:val="00336CAC"/>
    <w:rsid w:val="00340DCD"/>
    <w:rsid w:val="00343E60"/>
    <w:rsid w:val="00344B10"/>
    <w:rsid w:val="00345A2A"/>
    <w:rsid w:val="00347DA6"/>
    <w:rsid w:val="0035004A"/>
    <w:rsid w:val="00351F4A"/>
    <w:rsid w:val="003521E2"/>
    <w:rsid w:val="0035559E"/>
    <w:rsid w:val="00356AEF"/>
    <w:rsid w:val="003573C0"/>
    <w:rsid w:val="0035777D"/>
    <w:rsid w:val="003623F1"/>
    <w:rsid w:val="0036304E"/>
    <w:rsid w:val="00365267"/>
    <w:rsid w:val="00371D14"/>
    <w:rsid w:val="003720D3"/>
    <w:rsid w:val="003733D6"/>
    <w:rsid w:val="003734A5"/>
    <w:rsid w:val="0037625C"/>
    <w:rsid w:val="00377061"/>
    <w:rsid w:val="00380700"/>
    <w:rsid w:val="00381DA9"/>
    <w:rsid w:val="00382340"/>
    <w:rsid w:val="00387A97"/>
    <w:rsid w:val="00387FE1"/>
    <w:rsid w:val="003915DE"/>
    <w:rsid w:val="00392D56"/>
    <w:rsid w:val="003962AC"/>
    <w:rsid w:val="003976A4"/>
    <w:rsid w:val="00397729"/>
    <w:rsid w:val="003A1710"/>
    <w:rsid w:val="003A40DB"/>
    <w:rsid w:val="003A668C"/>
    <w:rsid w:val="003A6FC9"/>
    <w:rsid w:val="003A7CB0"/>
    <w:rsid w:val="003B00FB"/>
    <w:rsid w:val="003B17D5"/>
    <w:rsid w:val="003B3798"/>
    <w:rsid w:val="003B58F9"/>
    <w:rsid w:val="003B7325"/>
    <w:rsid w:val="003B7865"/>
    <w:rsid w:val="003C046E"/>
    <w:rsid w:val="003C162B"/>
    <w:rsid w:val="003C1977"/>
    <w:rsid w:val="003C3068"/>
    <w:rsid w:val="003C343C"/>
    <w:rsid w:val="003C5682"/>
    <w:rsid w:val="003C5F9C"/>
    <w:rsid w:val="003C6A7F"/>
    <w:rsid w:val="003C7314"/>
    <w:rsid w:val="003C7B3F"/>
    <w:rsid w:val="003D15E9"/>
    <w:rsid w:val="003D3359"/>
    <w:rsid w:val="003D4F88"/>
    <w:rsid w:val="003D5DF7"/>
    <w:rsid w:val="003E051C"/>
    <w:rsid w:val="003E42F3"/>
    <w:rsid w:val="003E54EE"/>
    <w:rsid w:val="003E56D7"/>
    <w:rsid w:val="003E789C"/>
    <w:rsid w:val="003E7CBF"/>
    <w:rsid w:val="003F1461"/>
    <w:rsid w:val="003F2166"/>
    <w:rsid w:val="003F6AAF"/>
    <w:rsid w:val="003F76A3"/>
    <w:rsid w:val="003F78B8"/>
    <w:rsid w:val="003F7E73"/>
    <w:rsid w:val="00400491"/>
    <w:rsid w:val="00400B49"/>
    <w:rsid w:val="00403655"/>
    <w:rsid w:val="00405183"/>
    <w:rsid w:val="004056B6"/>
    <w:rsid w:val="004066C3"/>
    <w:rsid w:val="004101A1"/>
    <w:rsid w:val="00412747"/>
    <w:rsid w:val="00414116"/>
    <w:rsid w:val="00415F4A"/>
    <w:rsid w:val="0041699B"/>
    <w:rsid w:val="00417946"/>
    <w:rsid w:val="00420706"/>
    <w:rsid w:val="0042202E"/>
    <w:rsid w:val="00423CF9"/>
    <w:rsid w:val="00426B68"/>
    <w:rsid w:val="00427CC9"/>
    <w:rsid w:val="00431DB5"/>
    <w:rsid w:val="00432E9D"/>
    <w:rsid w:val="004335BE"/>
    <w:rsid w:val="00433C1B"/>
    <w:rsid w:val="004355D4"/>
    <w:rsid w:val="00437FAD"/>
    <w:rsid w:val="00440656"/>
    <w:rsid w:val="00443837"/>
    <w:rsid w:val="00443D60"/>
    <w:rsid w:val="0044613F"/>
    <w:rsid w:val="00450D26"/>
    <w:rsid w:val="0045182A"/>
    <w:rsid w:val="004535BA"/>
    <w:rsid w:val="0045453A"/>
    <w:rsid w:val="00460266"/>
    <w:rsid w:val="00463797"/>
    <w:rsid w:val="004640C0"/>
    <w:rsid w:val="004659A0"/>
    <w:rsid w:val="00465A6D"/>
    <w:rsid w:val="00465DA4"/>
    <w:rsid w:val="00466492"/>
    <w:rsid w:val="00466AD7"/>
    <w:rsid w:val="00467DC3"/>
    <w:rsid w:val="004742E5"/>
    <w:rsid w:val="00477414"/>
    <w:rsid w:val="00480BF9"/>
    <w:rsid w:val="004825BD"/>
    <w:rsid w:val="004836E8"/>
    <w:rsid w:val="0048375D"/>
    <w:rsid w:val="0048393F"/>
    <w:rsid w:val="00483C82"/>
    <w:rsid w:val="00484FD7"/>
    <w:rsid w:val="004856E8"/>
    <w:rsid w:val="0048582E"/>
    <w:rsid w:val="004867CA"/>
    <w:rsid w:val="004871BC"/>
    <w:rsid w:val="00487A87"/>
    <w:rsid w:val="00490770"/>
    <w:rsid w:val="00495B31"/>
    <w:rsid w:val="00497F13"/>
    <w:rsid w:val="004A16E8"/>
    <w:rsid w:val="004A2A8B"/>
    <w:rsid w:val="004A53AB"/>
    <w:rsid w:val="004A5DA4"/>
    <w:rsid w:val="004A5E17"/>
    <w:rsid w:val="004A5F00"/>
    <w:rsid w:val="004A721F"/>
    <w:rsid w:val="004A7C82"/>
    <w:rsid w:val="004B11D5"/>
    <w:rsid w:val="004B2299"/>
    <w:rsid w:val="004B5E5F"/>
    <w:rsid w:val="004B6F16"/>
    <w:rsid w:val="004C23D5"/>
    <w:rsid w:val="004C60F3"/>
    <w:rsid w:val="004C67A7"/>
    <w:rsid w:val="004C7202"/>
    <w:rsid w:val="004D0515"/>
    <w:rsid w:val="004D165B"/>
    <w:rsid w:val="004D1C28"/>
    <w:rsid w:val="004D227D"/>
    <w:rsid w:val="004D506E"/>
    <w:rsid w:val="004D6B70"/>
    <w:rsid w:val="004E0685"/>
    <w:rsid w:val="004E1388"/>
    <w:rsid w:val="004E220F"/>
    <w:rsid w:val="004E287F"/>
    <w:rsid w:val="004E3EB5"/>
    <w:rsid w:val="004E415A"/>
    <w:rsid w:val="004E41FF"/>
    <w:rsid w:val="004E43C0"/>
    <w:rsid w:val="004E6094"/>
    <w:rsid w:val="004E72A9"/>
    <w:rsid w:val="004F3D5A"/>
    <w:rsid w:val="004F536D"/>
    <w:rsid w:val="00500F3B"/>
    <w:rsid w:val="00507180"/>
    <w:rsid w:val="00507E78"/>
    <w:rsid w:val="0051028D"/>
    <w:rsid w:val="00511F2B"/>
    <w:rsid w:val="00512312"/>
    <w:rsid w:val="005123B7"/>
    <w:rsid w:val="00514679"/>
    <w:rsid w:val="00514795"/>
    <w:rsid w:val="00515E0C"/>
    <w:rsid w:val="005163F1"/>
    <w:rsid w:val="00516A4C"/>
    <w:rsid w:val="00517783"/>
    <w:rsid w:val="00517AA8"/>
    <w:rsid w:val="005209A9"/>
    <w:rsid w:val="005218B0"/>
    <w:rsid w:val="005223E8"/>
    <w:rsid w:val="005240EB"/>
    <w:rsid w:val="00524445"/>
    <w:rsid w:val="0052528E"/>
    <w:rsid w:val="005262ED"/>
    <w:rsid w:val="00526A59"/>
    <w:rsid w:val="00526E4F"/>
    <w:rsid w:val="005313E0"/>
    <w:rsid w:val="005325D0"/>
    <w:rsid w:val="005350E8"/>
    <w:rsid w:val="00535D1B"/>
    <w:rsid w:val="00536C31"/>
    <w:rsid w:val="00537B1F"/>
    <w:rsid w:val="00542FFD"/>
    <w:rsid w:val="00544EDC"/>
    <w:rsid w:val="0054510F"/>
    <w:rsid w:val="00545587"/>
    <w:rsid w:val="00546CE1"/>
    <w:rsid w:val="0055188F"/>
    <w:rsid w:val="00551A13"/>
    <w:rsid w:val="00551E9C"/>
    <w:rsid w:val="005533DA"/>
    <w:rsid w:val="005576BF"/>
    <w:rsid w:val="00557B4C"/>
    <w:rsid w:val="0056416F"/>
    <w:rsid w:val="005648F0"/>
    <w:rsid w:val="00572045"/>
    <w:rsid w:val="00572389"/>
    <w:rsid w:val="00572F9F"/>
    <w:rsid w:val="005732E9"/>
    <w:rsid w:val="005742A2"/>
    <w:rsid w:val="00574866"/>
    <w:rsid w:val="005760CB"/>
    <w:rsid w:val="0057744E"/>
    <w:rsid w:val="00577BA9"/>
    <w:rsid w:val="005811AE"/>
    <w:rsid w:val="005819FD"/>
    <w:rsid w:val="00583BA6"/>
    <w:rsid w:val="00584C85"/>
    <w:rsid w:val="005907A9"/>
    <w:rsid w:val="00590CC9"/>
    <w:rsid w:val="00591362"/>
    <w:rsid w:val="00592413"/>
    <w:rsid w:val="00592709"/>
    <w:rsid w:val="00592FF6"/>
    <w:rsid w:val="005932A4"/>
    <w:rsid w:val="00596504"/>
    <w:rsid w:val="00597215"/>
    <w:rsid w:val="00597AF8"/>
    <w:rsid w:val="005A006A"/>
    <w:rsid w:val="005A0C10"/>
    <w:rsid w:val="005A23BD"/>
    <w:rsid w:val="005A2AEE"/>
    <w:rsid w:val="005A3493"/>
    <w:rsid w:val="005A37BF"/>
    <w:rsid w:val="005A4680"/>
    <w:rsid w:val="005A6451"/>
    <w:rsid w:val="005A6561"/>
    <w:rsid w:val="005B5ABF"/>
    <w:rsid w:val="005B6EBF"/>
    <w:rsid w:val="005B70A1"/>
    <w:rsid w:val="005B769D"/>
    <w:rsid w:val="005C03D4"/>
    <w:rsid w:val="005C0AFC"/>
    <w:rsid w:val="005C0D08"/>
    <w:rsid w:val="005C3898"/>
    <w:rsid w:val="005C3AF0"/>
    <w:rsid w:val="005C4799"/>
    <w:rsid w:val="005C4A20"/>
    <w:rsid w:val="005C4B97"/>
    <w:rsid w:val="005C5520"/>
    <w:rsid w:val="005C59DF"/>
    <w:rsid w:val="005C6FB4"/>
    <w:rsid w:val="005C7EEB"/>
    <w:rsid w:val="005D015E"/>
    <w:rsid w:val="005D0933"/>
    <w:rsid w:val="005D1334"/>
    <w:rsid w:val="005D1FD2"/>
    <w:rsid w:val="005D20ED"/>
    <w:rsid w:val="005D26A3"/>
    <w:rsid w:val="005D3E5C"/>
    <w:rsid w:val="005D4845"/>
    <w:rsid w:val="005D6B08"/>
    <w:rsid w:val="005D6F3A"/>
    <w:rsid w:val="005D75DE"/>
    <w:rsid w:val="005E00F1"/>
    <w:rsid w:val="005E1D49"/>
    <w:rsid w:val="005E3AF4"/>
    <w:rsid w:val="005E47B8"/>
    <w:rsid w:val="005E4FA4"/>
    <w:rsid w:val="005E53F4"/>
    <w:rsid w:val="005F271E"/>
    <w:rsid w:val="005F3129"/>
    <w:rsid w:val="005F3951"/>
    <w:rsid w:val="005F6831"/>
    <w:rsid w:val="005F6F64"/>
    <w:rsid w:val="00601805"/>
    <w:rsid w:val="0060285C"/>
    <w:rsid w:val="00603140"/>
    <w:rsid w:val="006033C6"/>
    <w:rsid w:val="0060382E"/>
    <w:rsid w:val="00603E70"/>
    <w:rsid w:val="0060400F"/>
    <w:rsid w:val="00606652"/>
    <w:rsid w:val="00606C84"/>
    <w:rsid w:val="0060761F"/>
    <w:rsid w:val="00607726"/>
    <w:rsid w:val="00610275"/>
    <w:rsid w:val="00611EB7"/>
    <w:rsid w:val="00612ACB"/>
    <w:rsid w:val="00612C6B"/>
    <w:rsid w:val="00613425"/>
    <w:rsid w:val="00613C7E"/>
    <w:rsid w:val="00614686"/>
    <w:rsid w:val="00616A40"/>
    <w:rsid w:val="00617009"/>
    <w:rsid w:val="0062271E"/>
    <w:rsid w:val="006227D1"/>
    <w:rsid w:val="0062351D"/>
    <w:rsid w:val="00625048"/>
    <w:rsid w:val="0062776D"/>
    <w:rsid w:val="006302CD"/>
    <w:rsid w:val="006338C8"/>
    <w:rsid w:val="00633DD5"/>
    <w:rsid w:val="00640466"/>
    <w:rsid w:val="006406FF"/>
    <w:rsid w:val="0064180B"/>
    <w:rsid w:val="00641D10"/>
    <w:rsid w:val="0064253E"/>
    <w:rsid w:val="00642F49"/>
    <w:rsid w:val="00643091"/>
    <w:rsid w:val="00643308"/>
    <w:rsid w:val="006438D5"/>
    <w:rsid w:val="00643D9B"/>
    <w:rsid w:val="00643FEF"/>
    <w:rsid w:val="006451FE"/>
    <w:rsid w:val="006460FB"/>
    <w:rsid w:val="00652F3A"/>
    <w:rsid w:val="00653E69"/>
    <w:rsid w:val="00654848"/>
    <w:rsid w:val="00655E9E"/>
    <w:rsid w:val="006568AC"/>
    <w:rsid w:val="00661B2C"/>
    <w:rsid w:val="00663847"/>
    <w:rsid w:val="00667025"/>
    <w:rsid w:val="0066718D"/>
    <w:rsid w:val="00670DDE"/>
    <w:rsid w:val="00670FEE"/>
    <w:rsid w:val="00671693"/>
    <w:rsid w:val="00671B33"/>
    <w:rsid w:val="0067489C"/>
    <w:rsid w:val="00677888"/>
    <w:rsid w:val="006779FC"/>
    <w:rsid w:val="00681842"/>
    <w:rsid w:val="00682790"/>
    <w:rsid w:val="00682B43"/>
    <w:rsid w:val="00683F6F"/>
    <w:rsid w:val="00686889"/>
    <w:rsid w:val="00686E6F"/>
    <w:rsid w:val="00690FA1"/>
    <w:rsid w:val="006911C6"/>
    <w:rsid w:val="00694789"/>
    <w:rsid w:val="006A024A"/>
    <w:rsid w:val="006A0367"/>
    <w:rsid w:val="006B08C3"/>
    <w:rsid w:val="006B2235"/>
    <w:rsid w:val="006B2AF6"/>
    <w:rsid w:val="006B3A7C"/>
    <w:rsid w:val="006B3F4F"/>
    <w:rsid w:val="006B44F0"/>
    <w:rsid w:val="006B4FD2"/>
    <w:rsid w:val="006B500D"/>
    <w:rsid w:val="006B5F5B"/>
    <w:rsid w:val="006B6F38"/>
    <w:rsid w:val="006B793D"/>
    <w:rsid w:val="006C11F0"/>
    <w:rsid w:val="006C122A"/>
    <w:rsid w:val="006C24BD"/>
    <w:rsid w:val="006C268A"/>
    <w:rsid w:val="006C3D90"/>
    <w:rsid w:val="006C5513"/>
    <w:rsid w:val="006C6AA1"/>
    <w:rsid w:val="006D01C4"/>
    <w:rsid w:val="006D0A16"/>
    <w:rsid w:val="006D25DE"/>
    <w:rsid w:val="006D3ED3"/>
    <w:rsid w:val="006D41C1"/>
    <w:rsid w:val="006D6120"/>
    <w:rsid w:val="006D6F59"/>
    <w:rsid w:val="006E37AF"/>
    <w:rsid w:val="006E3878"/>
    <w:rsid w:val="006E4755"/>
    <w:rsid w:val="006E502F"/>
    <w:rsid w:val="006E53FA"/>
    <w:rsid w:val="006E5785"/>
    <w:rsid w:val="006E6DE5"/>
    <w:rsid w:val="006F00E4"/>
    <w:rsid w:val="006F0583"/>
    <w:rsid w:val="006F08C6"/>
    <w:rsid w:val="006F112C"/>
    <w:rsid w:val="006F174B"/>
    <w:rsid w:val="006F2A3A"/>
    <w:rsid w:val="006F4E97"/>
    <w:rsid w:val="006F4FD5"/>
    <w:rsid w:val="006F52D0"/>
    <w:rsid w:val="006F55B8"/>
    <w:rsid w:val="007030A5"/>
    <w:rsid w:val="00704480"/>
    <w:rsid w:val="00712E18"/>
    <w:rsid w:val="00715303"/>
    <w:rsid w:val="00716DF1"/>
    <w:rsid w:val="00721AAB"/>
    <w:rsid w:val="0072298E"/>
    <w:rsid w:val="00722ABB"/>
    <w:rsid w:val="00723B13"/>
    <w:rsid w:val="00725F2A"/>
    <w:rsid w:val="0072625A"/>
    <w:rsid w:val="00730ECA"/>
    <w:rsid w:val="007349DF"/>
    <w:rsid w:val="00734CB3"/>
    <w:rsid w:val="007355E9"/>
    <w:rsid w:val="00736161"/>
    <w:rsid w:val="00740AFE"/>
    <w:rsid w:val="00741EE7"/>
    <w:rsid w:val="00742255"/>
    <w:rsid w:val="0074330E"/>
    <w:rsid w:val="0075045D"/>
    <w:rsid w:val="00750C49"/>
    <w:rsid w:val="00754515"/>
    <w:rsid w:val="0075458D"/>
    <w:rsid w:val="00754D75"/>
    <w:rsid w:val="00760FC8"/>
    <w:rsid w:val="00762686"/>
    <w:rsid w:val="00764725"/>
    <w:rsid w:val="00765C02"/>
    <w:rsid w:val="00770374"/>
    <w:rsid w:val="00771409"/>
    <w:rsid w:val="0077352A"/>
    <w:rsid w:val="00775592"/>
    <w:rsid w:val="007766A9"/>
    <w:rsid w:val="00776787"/>
    <w:rsid w:val="00777883"/>
    <w:rsid w:val="00780B4A"/>
    <w:rsid w:val="0078324C"/>
    <w:rsid w:val="00784856"/>
    <w:rsid w:val="00787392"/>
    <w:rsid w:val="00790782"/>
    <w:rsid w:val="007908E5"/>
    <w:rsid w:val="00791ACA"/>
    <w:rsid w:val="0079265B"/>
    <w:rsid w:val="00793A73"/>
    <w:rsid w:val="00794228"/>
    <w:rsid w:val="00794A9E"/>
    <w:rsid w:val="00796984"/>
    <w:rsid w:val="007A1FE0"/>
    <w:rsid w:val="007A2805"/>
    <w:rsid w:val="007A2E9C"/>
    <w:rsid w:val="007A3110"/>
    <w:rsid w:val="007A33F7"/>
    <w:rsid w:val="007A555F"/>
    <w:rsid w:val="007A60F9"/>
    <w:rsid w:val="007A6E8E"/>
    <w:rsid w:val="007A7CDB"/>
    <w:rsid w:val="007B3C1A"/>
    <w:rsid w:val="007B6265"/>
    <w:rsid w:val="007C2A1D"/>
    <w:rsid w:val="007C2B48"/>
    <w:rsid w:val="007C31DD"/>
    <w:rsid w:val="007C326A"/>
    <w:rsid w:val="007C4052"/>
    <w:rsid w:val="007C40B4"/>
    <w:rsid w:val="007C4595"/>
    <w:rsid w:val="007C67FD"/>
    <w:rsid w:val="007C7684"/>
    <w:rsid w:val="007D0131"/>
    <w:rsid w:val="007D2A94"/>
    <w:rsid w:val="007D3D0A"/>
    <w:rsid w:val="007D6C72"/>
    <w:rsid w:val="007E24F5"/>
    <w:rsid w:val="007E304E"/>
    <w:rsid w:val="007E3E2C"/>
    <w:rsid w:val="007F3445"/>
    <w:rsid w:val="007F3D80"/>
    <w:rsid w:val="007F5021"/>
    <w:rsid w:val="007F6942"/>
    <w:rsid w:val="007F70F7"/>
    <w:rsid w:val="007F75F8"/>
    <w:rsid w:val="008005DF"/>
    <w:rsid w:val="00801689"/>
    <w:rsid w:val="0080330F"/>
    <w:rsid w:val="0080351A"/>
    <w:rsid w:val="0080355D"/>
    <w:rsid w:val="0080390B"/>
    <w:rsid w:val="0080569C"/>
    <w:rsid w:val="00805F9A"/>
    <w:rsid w:val="0080696E"/>
    <w:rsid w:val="00807052"/>
    <w:rsid w:val="00807857"/>
    <w:rsid w:val="008115B0"/>
    <w:rsid w:val="00811856"/>
    <w:rsid w:val="008126B1"/>
    <w:rsid w:val="00812DE7"/>
    <w:rsid w:val="00814858"/>
    <w:rsid w:val="00816ED9"/>
    <w:rsid w:val="00817625"/>
    <w:rsid w:val="008176E4"/>
    <w:rsid w:val="00822725"/>
    <w:rsid w:val="00822F8F"/>
    <w:rsid w:val="0082310B"/>
    <w:rsid w:val="00823930"/>
    <w:rsid w:val="00824E7D"/>
    <w:rsid w:val="00825345"/>
    <w:rsid w:val="00825AC8"/>
    <w:rsid w:val="0082633C"/>
    <w:rsid w:val="00826C93"/>
    <w:rsid w:val="00826EC2"/>
    <w:rsid w:val="008279BA"/>
    <w:rsid w:val="00827BA8"/>
    <w:rsid w:val="0083178C"/>
    <w:rsid w:val="008325E4"/>
    <w:rsid w:val="008332AD"/>
    <w:rsid w:val="00833E58"/>
    <w:rsid w:val="00835ACD"/>
    <w:rsid w:val="008361F7"/>
    <w:rsid w:val="008366FD"/>
    <w:rsid w:val="008373C7"/>
    <w:rsid w:val="008376ED"/>
    <w:rsid w:val="00840D96"/>
    <w:rsid w:val="0084225C"/>
    <w:rsid w:val="008435E0"/>
    <w:rsid w:val="008450B0"/>
    <w:rsid w:val="00845822"/>
    <w:rsid w:val="00845CFD"/>
    <w:rsid w:val="00847D1B"/>
    <w:rsid w:val="00847D34"/>
    <w:rsid w:val="00847E05"/>
    <w:rsid w:val="008516A7"/>
    <w:rsid w:val="00851ED3"/>
    <w:rsid w:val="0085220C"/>
    <w:rsid w:val="00853345"/>
    <w:rsid w:val="00853970"/>
    <w:rsid w:val="008554CF"/>
    <w:rsid w:val="00855E2F"/>
    <w:rsid w:val="008601E7"/>
    <w:rsid w:val="00863DA9"/>
    <w:rsid w:val="0086562D"/>
    <w:rsid w:val="00865926"/>
    <w:rsid w:val="00865997"/>
    <w:rsid w:val="00865AC1"/>
    <w:rsid w:val="0087074D"/>
    <w:rsid w:val="00872003"/>
    <w:rsid w:val="00873917"/>
    <w:rsid w:val="00876135"/>
    <w:rsid w:val="008830A3"/>
    <w:rsid w:val="008850E7"/>
    <w:rsid w:val="008859FA"/>
    <w:rsid w:val="0088604A"/>
    <w:rsid w:val="00886194"/>
    <w:rsid w:val="0088694E"/>
    <w:rsid w:val="00886DDB"/>
    <w:rsid w:val="00886E90"/>
    <w:rsid w:val="00886EB6"/>
    <w:rsid w:val="00887D80"/>
    <w:rsid w:val="00890AA0"/>
    <w:rsid w:val="00893D55"/>
    <w:rsid w:val="0089596F"/>
    <w:rsid w:val="008A058B"/>
    <w:rsid w:val="008A07D1"/>
    <w:rsid w:val="008A08A1"/>
    <w:rsid w:val="008A1BA0"/>
    <w:rsid w:val="008A5642"/>
    <w:rsid w:val="008A6E8D"/>
    <w:rsid w:val="008A7482"/>
    <w:rsid w:val="008B0D33"/>
    <w:rsid w:val="008B11A7"/>
    <w:rsid w:val="008B2990"/>
    <w:rsid w:val="008B64B2"/>
    <w:rsid w:val="008B709D"/>
    <w:rsid w:val="008C059B"/>
    <w:rsid w:val="008C08B1"/>
    <w:rsid w:val="008C12FB"/>
    <w:rsid w:val="008C1ABE"/>
    <w:rsid w:val="008C24F0"/>
    <w:rsid w:val="008C304A"/>
    <w:rsid w:val="008C365A"/>
    <w:rsid w:val="008C4534"/>
    <w:rsid w:val="008C4C8F"/>
    <w:rsid w:val="008D0AA2"/>
    <w:rsid w:val="008D2890"/>
    <w:rsid w:val="008D2C74"/>
    <w:rsid w:val="008D2E1A"/>
    <w:rsid w:val="008D31F1"/>
    <w:rsid w:val="008E0FED"/>
    <w:rsid w:val="008E3649"/>
    <w:rsid w:val="008E5019"/>
    <w:rsid w:val="008E6843"/>
    <w:rsid w:val="008F1961"/>
    <w:rsid w:val="008F2AAF"/>
    <w:rsid w:val="008F2DD4"/>
    <w:rsid w:val="008F4AEB"/>
    <w:rsid w:val="008F6638"/>
    <w:rsid w:val="008F735E"/>
    <w:rsid w:val="008F7DC3"/>
    <w:rsid w:val="009016D3"/>
    <w:rsid w:val="00902DEB"/>
    <w:rsid w:val="009047D6"/>
    <w:rsid w:val="00906AA5"/>
    <w:rsid w:val="00906D12"/>
    <w:rsid w:val="0090794B"/>
    <w:rsid w:val="00910802"/>
    <w:rsid w:val="009111A0"/>
    <w:rsid w:val="00912580"/>
    <w:rsid w:val="00912B77"/>
    <w:rsid w:val="00914CD9"/>
    <w:rsid w:val="00914ED9"/>
    <w:rsid w:val="00915CB7"/>
    <w:rsid w:val="00916BCA"/>
    <w:rsid w:val="00916DBB"/>
    <w:rsid w:val="00920085"/>
    <w:rsid w:val="00921AA6"/>
    <w:rsid w:val="009232E5"/>
    <w:rsid w:val="009264CF"/>
    <w:rsid w:val="0093463E"/>
    <w:rsid w:val="0093592A"/>
    <w:rsid w:val="0094110C"/>
    <w:rsid w:val="009437C2"/>
    <w:rsid w:val="00945D02"/>
    <w:rsid w:val="0095174C"/>
    <w:rsid w:val="00952510"/>
    <w:rsid w:val="00953D9F"/>
    <w:rsid w:val="00956F2F"/>
    <w:rsid w:val="009600AE"/>
    <w:rsid w:val="009609E0"/>
    <w:rsid w:val="00961556"/>
    <w:rsid w:val="00963C8F"/>
    <w:rsid w:val="00967435"/>
    <w:rsid w:val="009728C4"/>
    <w:rsid w:val="00973008"/>
    <w:rsid w:val="00974491"/>
    <w:rsid w:val="009758A1"/>
    <w:rsid w:val="0098101B"/>
    <w:rsid w:val="00984164"/>
    <w:rsid w:val="00984A03"/>
    <w:rsid w:val="00986135"/>
    <w:rsid w:val="0098728E"/>
    <w:rsid w:val="00990691"/>
    <w:rsid w:val="009906E8"/>
    <w:rsid w:val="00990EF2"/>
    <w:rsid w:val="0099231E"/>
    <w:rsid w:val="0099232D"/>
    <w:rsid w:val="009923A4"/>
    <w:rsid w:val="009952D6"/>
    <w:rsid w:val="00995C5A"/>
    <w:rsid w:val="009961E3"/>
    <w:rsid w:val="00996730"/>
    <w:rsid w:val="009975D2"/>
    <w:rsid w:val="00997802"/>
    <w:rsid w:val="009A08E1"/>
    <w:rsid w:val="009A0E57"/>
    <w:rsid w:val="009A11AB"/>
    <w:rsid w:val="009A127C"/>
    <w:rsid w:val="009A2462"/>
    <w:rsid w:val="009A2D6A"/>
    <w:rsid w:val="009A4C89"/>
    <w:rsid w:val="009A61C6"/>
    <w:rsid w:val="009A628A"/>
    <w:rsid w:val="009A7020"/>
    <w:rsid w:val="009B03E3"/>
    <w:rsid w:val="009B0A7F"/>
    <w:rsid w:val="009B133E"/>
    <w:rsid w:val="009B1A8C"/>
    <w:rsid w:val="009B34FE"/>
    <w:rsid w:val="009B3A4E"/>
    <w:rsid w:val="009B5EA8"/>
    <w:rsid w:val="009B6375"/>
    <w:rsid w:val="009B76A7"/>
    <w:rsid w:val="009B76DC"/>
    <w:rsid w:val="009C185A"/>
    <w:rsid w:val="009C2CBA"/>
    <w:rsid w:val="009C4934"/>
    <w:rsid w:val="009C4CD8"/>
    <w:rsid w:val="009D0194"/>
    <w:rsid w:val="009D11F9"/>
    <w:rsid w:val="009D3FDE"/>
    <w:rsid w:val="009D41A3"/>
    <w:rsid w:val="009D4B4A"/>
    <w:rsid w:val="009D5315"/>
    <w:rsid w:val="009D61F9"/>
    <w:rsid w:val="009D67C9"/>
    <w:rsid w:val="009D7B0E"/>
    <w:rsid w:val="009E04D1"/>
    <w:rsid w:val="009E074E"/>
    <w:rsid w:val="009E1645"/>
    <w:rsid w:val="009E3042"/>
    <w:rsid w:val="009E65AD"/>
    <w:rsid w:val="009E7E68"/>
    <w:rsid w:val="009F0C0F"/>
    <w:rsid w:val="009F19C0"/>
    <w:rsid w:val="009F57C4"/>
    <w:rsid w:val="009F7001"/>
    <w:rsid w:val="009F74CF"/>
    <w:rsid w:val="00A02287"/>
    <w:rsid w:val="00A03BC7"/>
    <w:rsid w:val="00A059B4"/>
    <w:rsid w:val="00A05B85"/>
    <w:rsid w:val="00A1246C"/>
    <w:rsid w:val="00A12A2F"/>
    <w:rsid w:val="00A13326"/>
    <w:rsid w:val="00A133A7"/>
    <w:rsid w:val="00A158A4"/>
    <w:rsid w:val="00A15DB4"/>
    <w:rsid w:val="00A15FCC"/>
    <w:rsid w:val="00A164E7"/>
    <w:rsid w:val="00A16792"/>
    <w:rsid w:val="00A167A6"/>
    <w:rsid w:val="00A17435"/>
    <w:rsid w:val="00A1744F"/>
    <w:rsid w:val="00A20054"/>
    <w:rsid w:val="00A21BB1"/>
    <w:rsid w:val="00A22108"/>
    <w:rsid w:val="00A2215A"/>
    <w:rsid w:val="00A26553"/>
    <w:rsid w:val="00A270BF"/>
    <w:rsid w:val="00A3138D"/>
    <w:rsid w:val="00A32DE7"/>
    <w:rsid w:val="00A34DE3"/>
    <w:rsid w:val="00A361F4"/>
    <w:rsid w:val="00A36A92"/>
    <w:rsid w:val="00A41751"/>
    <w:rsid w:val="00A42708"/>
    <w:rsid w:val="00A4336A"/>
    <w:rsid w:val="00A44CE2"/>
    <w:rsid w:val="00A46230"/>
    <w:rsid w:val="00A4646B"/>
    <w:rsid w:val="00A466E9"/>
    <w:rsid w:val="00A4684A"/>
    <w:rsid w:val="00A4701C"/>
    <w:rsid w:val="00A52AD7"/>
    <w:rsid w:val="00A55A6A"/>
    <w:rsid w:val="00A570CD"/>
    <w:rsid w:val="00A62849"/>
    <w:rsid w:val="00A6287F"/>
    <w:rsid w:val="00A6298A"/>
    <w:rsid w:val="00A6383E"/>
    <w:rsid w:val="00A647D7"/>
    <w:rsid w:val="00A65E13"/>
    <w:rsid w:val="00A67BF8"/>
    <w:rsid w:val="00A70B1B"/>
    <w:rsid w:val="00A7110F"/>
    <w:rsid w:val="00A71442"/>
    <w:rsid w:val="00A72F4C"/>
    <w:rsid w:val="00A7314E"/>
    <w:rsid w:val="00A73475"/>
    <w:rsid w:val="00A74406"/>
    <w:rsid w:val="00A74432"/>
    <w:rsid w:val="00A74447"/>
    <w:rsid w:val="00A7662F"/>
    <w:rsid w:val="00A766FB"/>
    <w:rsid w:val="00A770B8"/>
    <w:rsid w:val="00A8074F"/>
    <w:rsid w:val="00A84471"/>
    <w:rsid w:val="00A8451A"/>
    <w:rsid w:val="00A856C1"/>
    <w:rsid w:val="00A85DA3"/>
    <w:rsid w:val="00A87650"/>
    <w:rsid w:val="00A87753"/>
    <w:rsid w:val="00A90C38"/>
    <w:rsid w:val="00A90DBE"/>
    <w:rsid w:val="00A9236A"/>
    <w:rsid w:val="00A940BA"/>
    <w:rsid w:val="00A9657D"/>
    <w:rsid w:val="00A96926"/>
    <w:rsid w:val="00A97FEE"/>
    <w:rsid w:val="00AA0325"/>
    <w:rsid w:val="00AA23F4"/>
    <w:rsid w:val="00AA4A41"/>
    <w:rsid w:val="00AA5123"/>
    <w:rsid w:val="00AA74E2"/>
    <w:rsid w:val="00AB3414"/>
    <w:rsid w:val="00AC4C47"/>
    <w:rsid w:val="00AC6457"/>
    <w:rsid w:val="00AD00F0"/>
    <w:rsid w:val="00AD3391"/>
    <w:rsid w:val="00AD3550"/>
    <w:rsid w:val="00AD4424"/>
    <w:rsid w:val="00AD47D5"/>
    <w:rsid w:val="00AD5A3E"/>
    <w:rsid w:val="00AD6933"/>
    <w:rsid w:val="00AE10A0"/>
    <w:rsid w:val="00AE340E"/>
    <w:rsid w:val="00AE497D"/>
    <w:rsid w:val="00AE5A21"/>
    <w:rsid w:val="00AE7B28"/>
    <w:rsid w:val="00AF1929"/>
    <w:rsid w:val="00AF5390"/>
    <w:rsid w:val="00B013D9"/>
    <w:rsid w:val="00B0186D"/>
    <w:rsid w:val="00B02797"/>
    <w:rsid w:val="00B02CE7"/>
    <w:rsid w:val="00B05A7C"/>
    <w:rsid w:val="00B066E1"/>
    <w:rsid w:val="00B068F9"/>
    <w:rsid w:val="00B1237C"/>
    <w:rsid w:val="00B124DE"/>
    <w:rsid w:val="00B127C6"/>
    <w:rsid w:val="00B12F9F"/>
    <w:rsid w:val="00B13409"/>
    <w:rsid w:val="00B1376D"/>
    <w:rsid w:val="00B13BBF"/>
    <w:rsid w:val="00B15783"/>
    <w:rsid w:val="00B15B12"/>
    <w:rsid w:val="00B15F99"/>
    <w:rsid w:val="00B17582"/>
    <w:rsid w:val="00B17BE6"/>
    <w:rsid w:val="00B22779"/>
    <w:rsid w:val="00B24086"/>
    <w:rsid w:val="00B25444"/>
    <w:rsid w:val="00B2691C"/>
    <w:rsid w:val="00B27AF9"/>
    <w:rsid w:val="00B31575"/>
    <w:rsid w:val="00B32300"/>
    <w:rsid w:val="00B32BA7"/>
    <w:rsid w:val="00B33C0E"/>
    <w:rsid w:val="00B37289"/>
    <w:rsid w:val="00B37770"/>
    <w:rsid w:val="00B40010"/>
    <w:rsid w:val="00B40111"/>
    <w:rsid w:val="00B40C55"/>
    <w:rsid w:val="00B420BE"/>
    <w:rsid w:val="00B42127"/>
    <w:rsid w:val="00B44E1E"/>
    <w:rsid w:val="00B44F47"/>
    <w:rsid w:val="00B45646"/>
    <w:rsid w:val="00B46853"/>
    <w:rsid w:val="00B47339"/>
    <w:rsid w:val="00B50134"/>
    <w:rsid w:val="00B503B2"/>
    <w:rsid w:val="00B50F08"/>
    <w:rsid w:val="00B51A05"/>
    <w:rsid w:val="00B52370"/>
    <w:rsid w:val="00B52C88"/>
    <w:rsid w:val="00B52FA5"/>
    <w:rsid w:val="00B53305"/>
    <w:rsid w:val="00B53EE9"/>
    <w:rsid w:val="00B5493E"/>
    <w:rsid w:val="00B5524F"/>
    <w:rsid w:val="00B57E80"/>
    <w:rsid w:val="00B606E8"/>
    <w:rsid w:val="00B612B6"/>
    <w:rsid w:val="00B613F9"/>
    <w:rsid w:val="00B6344E"/>
    <w:rsid w:val="00B63DF2"/>
    <w:rsid w:val="00B65FC2"/>
    <w:rsid w:val="00B6686E"/>
    <w:rsid w:val="00B66DC4"/>
    <w:rsid w:val="00B67BEA"/>
    <w:rsid w:val="00B72009"/>
    <w:rsid w:val="00B73AE5"/>
    <w:rsid w:val="00B74928"/>
    <w:rsid w:val="00B749D3"/>
    <w:rsid w:val="00B74F9D"/>
    <w:rsid w:val="00B75594"/>
    <w:rsid w:val="00B76BC2"/>
    <w:rsid w:val="00B774D7"/>
    <w:rsid w:val="00B7758A"/>
    <w:rsid w:val="00B77C1F"/>
    <w:rsid w:val="00B80DE7"/>
    <w:rsid w:val="00B82D57"/>
    <w:rsid w:val="00B83F22"/>
    <w:rsid w:val="00B861B3"/>
    <w:rsid w:val="00B86629"/>
    <w:rsid w:val="00B87954"/>
    <w:rsid w:val="00B91295"/>
    <w:rsid w:val="00B9322B"/>
    <w:rsid w:val="00B9336A"/>
    <w:rsid w:val="00B95A0B"/>
    <w:rsid w:val="00B95B83"/>
    <w:rsid w:val="00B9623D"/>
    <w:rsid w:val="00B96985"/>
    <w:rsid w:val="00B97298"/>
    <w:rsid w:val="00BA0AA0"/>
    <w:rsid w:val="00BA0D85"/>
    <w:rsid w:val="00BA2C0E"/>
    <w:rsid w:val="00BA3941"/>
    <w:rsid w:val="00BA3E5C"/>
    <w:rsid w:val="00BA3FDF"/>
    <w:rsid w:val="00BA4483"/>
    <w:rsid w:val="00BA7D74"/>
    <w:rsid w:val="00BA7DD0"/>
    <w:rsid w:val="00BB016B"/>
    <w:rsid w:val="00BB11E4"/>
    <w:rsid w:val="00BB5A31"/>
    <w:rsid w:val="00BC2384"/>
    <w:rsid w:val="00BC3027"/>
    <w:rsid w:val="00BC4CAE"/>
    <w:rsid w:val="00BC4D0E"/>
    <w:rsid w:val="00BC4F16"/>
    <w:rsid w:val="00BC5EAA"/>
    <w:rsid w:val="00BD1B2F"/>
    <w:rsid w:val="00BD2F76"/>
    <w:rsid w:val="00BD2FBB"/>
    <w:rsid w:val="00BD37A9"/>
    <w:rsid w:val="00BD4EFB"/>
    <w:rsid w:val="00BD786B"/>
    <w:rsid w:val="00BE072E"/>
    <w:rsid w:val="00BE2C00"/>
    <w:rsid w:val="00BE4B17"/>
    <w:rsid w:val="00BE4E04"/>
    <w:rsid w:val="00BE50DC"/>
    <w:rsid w:val="00BE6E11"/>
    <w:rsid w:val="00BF009C"/>
    <w:rsid w:val="00BF1EE2"/>
    <w:rsid w:val="00BF2086"/>
    <w:rsid w:val="00BF20DA"/>
    <w:rsid w:val="00BF2524"/>
    <w:rsid w:val="00BF3F1B"/>
    <w:rsid w:val="00BF4924"/>
    <w:rsid w:val="00BF4E03"/>
    <w:rsid w:val="00C01A91"/>
    <w:rsid w:val="00C020A7"/>
    <w:rsid w:val="00C03641"/>
    <w:rsid w:val="00C0431F"/>
    <w:rsid w:val="00C04EBA"/>
    <w:rsid w:val="00C05792"/>
    <w:rsid w:val="00C07422"/>
    <w:rsid w:val="00C07DA7"/>
    <w:rsid w:val="00C07E62"/>
    <w:rsid w:val="00C11AEE"/>
    <w:rsid w:val="00C12CE4"/>
    <w:rsid w:val="00C134AA"/>
    <w:rsid w:val="00C17181"/>
    <w:rsid w:val="00C177CC"/>
    <w:rsid w:val="00C20345"/>
    <w:rsid w:val="00C223B5"/>
    <w:rsid w:val="00C24A3C"/>
    <w:rsid w:val="00C24B3E"/>
    <w:rsid w:val="00C260D7"/>
    <w:rsid w:val="00C27E3D"/>
    <w:rsid w:val="00C306E9"/>
    <w:rsid w:val="00C31927"/>
    <w:rsid w:val="00C3292E"/>
    <w:rsid w:val="00C365A4"/>
    <w:rsid w:val="00C369CD"/>
    <w:rsid w:val="00C36C02"/>
    <w:rsid w:val="00C36DD6"/>
    <w:rsid w:val="00C36F4C"/>
    <w:rsid w:val="00C375FC"/>
    <w:rsid w:val="00C3774F"/>
    <w:rsid w:val="00C37AE9"/>
    <w:rsid w:val="00C429A5"/>
    <w:rsid w:val="00C42F16"/>
    <w:rsid w:val="00C43655"/>
    <w:rsid w:val="00C446B2"/>
    <w:rsid w:val="00C45F0F"/>
    <w:rsid w:val="00C47DD9"/>
    <w:rsid w:val="00C517B1"/>
    <w:rsid w:val="00C54CB4"/>
    <w:rsid w:val="00C55547"/>
    <w:rsid w:val="00C562CC"/>
    <w:rsid w:val="00C56F4C"/>
    <w:rsid w:val="00C62006"/>
    <w:rsid w:val="00C62DAD"/>
    <w:rsid w:val="00C62E89"/>
    <w:rsid w:val="00C63D02"/>
    <w:rsid w:val="00C73CCA"/>
    <w:rsid w:val="00C741D6"/>
    <w:rsid w:val="00C76769"/>
    <w:rsid w:val="00C77565"/>
    <w:rsid w:val="00C778E4"/>
    <w:rsid w:val="00C807C5"/>
    <w:rsid w:val="00C8441D"/>
    <w:rsid w:val="00C8448D"/>
    <w:rsid w:val="00C84493"/>
    <w:rsid w:val="00C85F4C"/>
    <w:rsid w:val="00C86BE5"/>
    <w:rsid w:val="00C90911"/>
    <w:rsid w:val="00C9209D"/>
    <w:rsid w:val="00C93023"/>
    <w:rsid w:val="00C940A5"/>
    <w:rsid w:val="00C94A96"/>
    <w:rsid w:val="00C95502"/>
    <w:rsid w:val="00C96E93"/>
    <w:rsid w:val="00C97822"/>
    <w:rsid w:val="00CA4268"/>
    <w:rsid w:val="00CA4998"/>
    <w:rsid w:val="00CA5F00"/>
    <w:rsid w:val="00CA67B4"/>
    <w:rsid w:val="00CA70BA"/>
    <w:rsid w:val="00CB0D24"/>
    <w:rsid w:val="00CB2AF8"/>
    <w:rsid w:val="00CB4600"/>
    <w:rsid w:val="00CB47CF"/>
    <w:rsid w:val="00CB507A"/>
    <w:rsid w:val="00CB6F0E"/>
    <w:rsid w:val="00CB752C"/>
    <w:rsid w:val="00CC09FD"/>
    <w:rsid w:val="00CC13FE"/>
    <w:rsid w:val="00CC1E03"/>
    <w:rsid w:val="00CC2322"/>
    <w:rsid w:val="00CC5CC4"/>
    <w:rsid w:val="00CC5D5D"/>
    <w:rsid w:val="00CC5E9C"/>
    <w:rsid w:val="00CD1B72"/>
    <w:rsid w:val="00CD3517"/>
    <w:rsid w:val="00CD4379"/>
    <w:rsid w:val="00CD46E7"/>
    <w:rsid w:val="00CD4928"/>
    <w:rsid w:val="00CD4976"/>
    <w:rsid w:val="00CD4DD6"/>
    <w:rsid w:val="00CD5281"/>
    <w:rsid w:val="00CD5786"/>
    <w:rsid w:val="00CD5DB0"/>
    <w:rsid w:val="00CD6A32"/>
    <w:rsid w:val="00CD73F9"/>
    <w:rsid w:val="00CD7AD9"/>
    <w:rsid w:val="00CE055A"/>
    <w:rsid w:val="00CE0627"/>
    <w:rsid w:val="00CE2D98"/>
    <w:rsid w:val="00CE757F"/>
    <w:rsid w:val="00CF0D6C"/>
    <w:rsid w:val="00CF1BDC"/>
    <w:rsid w:val="00CF1D76"/>
    <w:rsid w:val="00CF1E28"/>
    <w:rsid w:val="00CF232E"/>
    <w:rsid w:val="00CF5AB3"/>
    <w:rsid w:val="00CF5B4F"/>
    <w:rsid w:val="00CF7E67"/>
    <w:rsid w:val="00D0081C"/>
    <w:rsid w:val="00D058BC"/>
    <w:rsid w:val="00D0690E"/>
    <w:rsid w:val="00D1048C"/>
    <w:rsid w:val="00D10E9E"/>
    <w:rsid w:val="00D1123E"/>
    <w:rsid w:val="00D114FB"/>
    <w:rsid w:val="00D11599"/>
    <w:rsid w:val="00D129E2"/>
    <w:rsid w:val="00D141B5"/>
    <w:rsid w:val="00D14E48"/>
    <w:rsid w:val="00D16667"/>
    <w:rsid w:val="00D2056F"/>
    <w:rsid w:val="00D239BE"/>
    <w:rsid w:val="00D27DAF"/>
    <w:rsid w:val="00D27F06"/>
    <w:rsid w:val="00D3052D"/>
    <w:rsid w:val="00D31663"/>
    <w:rsid w:val="00D318B4"/>
    <w:rsid w:val="00D325B8"/>
    <w:rsid w:val="00D332CD"/>
    <w:rsid w:val="00D33D32"/>
    <w:rsid w:val="00D34A21"/>
    <w:rsid w:val="00D34BB6"/>
    <w:rsid w:val="00D3552D"/>
    <w:rsid w:val="00D365ED"/>
    <w:rsid w:val="00D40115"/>
    <w:rsid w:val="00D413F7"/>
    <w:rsid w:val="00D41638"/>
    <w:rsid w:val="00D437C5"/>
    <w:rsid w:val="00D438DA"/>
    <w:rsid w:val="00D45CA0"/>
    <w:rsid w:val="00D50300"/>
    <w:rsid w:val="00D53F48"/>
    <w:rsid w:val="00D540C7"/>
    <w:rsid w:val="00D54858"/>
    <w:rsid w:val="00D54872"/>
    <w:rsid w:val="00D549B3"/>
    <w:rsid w:val="00D56645"/>
    <w:rsid w:val="00D60888"/>
    <w:rsid w:val="00D6153F"/>
    <w:rsid w:val="00D615C9"/>
    <w:rsid w:val="00D61AED"/>
    <w:rsid w:val="00D6237C"/>
    <w:rsid w:val="00D648B0"/>
    <w:rsid w:val="00D705AA"/>
    <w:rsid w:val="00D70B9A"/>
    <w:rsid w:val="00D71183"/>
    <w:rsid w:val="00D7147B"/>
    <w:rsid w:val="00D714F9"/>
    <w:rsid w:val="00D71B43"/>
    <w:rsid w:val="00D77C59"/>
    <w:rsid w:val="00D81D0C"/>
    <w:rsid w:val="00D839EF"/>
    <w:rsid w:val="00D83D6D"/>
    <w:rsid w:val="00D84677"/>
    <w:rsid w:val="00D863E7"/>
    <w:rsid w:val="00D871DD"/>
    <w:rsid w:val="00D914B3"/>
    <w:rsid w:val="00D91866"/>
    <w:rsid w:val="00D95CE4"/>
    <w:rsid w:val="00D969FB"/>
    <w:rsid w:val="00D96D23"/>
    <w:rsid w:val="00D9779A"/>
    <w:rsid w:val="00DA01D3"/>
    <w:rsid w:val="00DA175A"/>
    <w:rsid w:val="00DA4DFB"/>
    <w:rsid w:val="00DA5D5C"/>
    <w:rsid w:val="00DB22E8"/>
    <w:rsid w:val="00DB409F"/>
    <w:rsid w:val="00DB4C9C"/>
    <w:rsid w:val="00DB636E"/>
    <w:rsid w:val="00DB7D69"/>
    <w:rsid w:val="00DC1F3D"/>
    <w:rsid w:val="00DC37BE"/>
    <w:rsid w:val="00DC45E7"/>
    <w:rsid w:val="00DC5595"/>
    <w:rsid w:val="00DC57C6"/>
    <w:rsid w:val="00DD01AD"/>
    <w:rsid w:val="00DD0354"/>
    <w:rsid w:val="00DD1503"/>
    <w:rsid w:val="00DD2CA6"/>
    <w:rsid w:val="00DD452B"/>
    <w:rsid w:val="00DD6203"/>
    <w:rsid w:val="00DE0FEC"/>
    <w:rsid w:val="00DE1320"/>
    <w:rsid w:val="00DE47E7"/>
    <w:rsid w:val="00DE530E"/>
    <w:rsid w:val="00DF05F4"/>
    <w:rsid w:val="00DF13AB"/>
    <w:rsid w:val="00DF16D1"/>
    <w:rsid w:val="00DF3DD4"/>
    <w:rsid w:val="00DF664D"/>
    <w:rsid w:val="00DF6731"/>
    <w:rsid w:val="00DF7755"/>
    <w:rsid w:val="00E017E2"/>
    <w:rsid w:val="00E02F36"/>
    <w:rsid w:val="00E0337B"/>
    <w:rsid w:val="00E05328"/>
    <w:rsid w:val="00E06DC2"/>
    <w:rsid w:val="00E074FC"/>
    <w:rsid w:val="00E07C6B"/>
    <w:rsid w:val="00E07DC0"/>
    <w:rsid w:val="00E10A6D"/>
    <w:rsid w:val="00E10CE9"/>
    <w:rsid w:val="00E137C6"/>
    <w:rsid w:val="00E15476"/>
    <w:rsid w:val="00E17E3F"/>
    <w:rsid w:val="00E17F4F"/>
    <w:rsid w:val="00E20A73"/>
    <w:rsid w:val="00E23278"/>
    <w:rsid w:val="00E23357"/>
    <w:rsid w:val="00E23E38"/>
    <w:rsid w:val="00E24824"/>
    <w:rsid w:val="00E3077B"/>
    <w:rsid w:val="00E3148C"/>
    <w:rsid w:val="00E3189A"/>
    <w:rsid w:val="00E319E6"/>
    <w:rsid w:val="00E33065"/>
    <w:rsid w:val="00E34F68"/>
    <w:rsid w:val="00E350F8"/>
    <w:rsid w:val="00E363EF"/>
    <w:rsid w:val="00E37ADA"/>
    <w:rsid w:val="00E40988"/>
    <w:rsid w:val="00E41D6B"/>
    <w:rsid w:val="00E41EBB"/>
    <w:rsid w:val="00E441F4"/>
    <w:rsid w:val="00E448EC"/>
    <w:rsid w:val="00E47403"/>
    <w:rsid w:val="00E53F73"/>
    <w:rsid w:val="00E546AE"/>
    <w:rsid w:val="00E5475B"/>
    <w:rsid w:val="00E57B60"/>
    <w:rsid w:val="00E60AAA"/>
    <w:rsid w:val="00E6223B"/>
    <w:rsid w:val="00E63040"/>
    <w:rsid w:val="00E638D5"/>
    <w:rsid w:val="00E7009A"/>
    <w:rsid w:val="00E716F0"/>
    <w:rsid w:val="00E7272A"/>
    <w:rsid w:val="00E727AA"/>
    <w:rsid w:val="00E73039"/>
    <w:rsid w:val="00E730A8"/>
    <w:rsid w:val="00E73745"/>
    <w:rsid w:val="00E74155"/>
    <w:rsid w:val="00E74568"/>
    <w:rsid w:val="00E773E2"/>
    <w:rsid w:val="00E77482"/>
    <w:rsid w:val="00E82AC2"/>
    <w:rsid w:val="00E82AEC"/>
    <w:rsid w:val="00E8343D"/>
    <w:rsid w:val="00E8386F"/>
    <w:rsid w:val="00E83EA3"/>
    <w:rsid w:val="00E84540"/>
    <w:rsid w:val="00E84DC6"/>
    <w:rsid w:val="00E85B4E"/>
    <w:rsid w:val="00E867F2"/>
    <w:rsid w:val="00E9005F"/>
    <w:rsid w:val="00E90881"/>
    <w:rsid w:val="00E90F8D"/>
    <w:rsid w:val="00E939FC"/>
    <w:rsid w:val="00E94451"/>
    <w:rsid w:val="00EA1DE9"/>
    <w:rsid w:val="00EA27FD"/>
    <w:rsid w:val="00EA3368"/>
    <w:rsid w:val="00EA500C"/>
    <w:rsid w:val="00EA7DF9"/>
    <w:rsid w:val="00EB041E"/>
    <w:rsid w:val="00EB17CE"/>
    <w:rsid w:val="00EB18D3"/>
    <w:rsid w:val="00EB2F77"/>
    <w:rsid w:val="00EB3449"/>
    <w:rsid w:val="00EB3B6D"/>
    <w:rsid w:val="00EB5311"/>
    <w:rsid w:val="00EB5490"/>
    <w:rsid w:val="00EB5601"/>
    <w:rsid w:val="00EB72C0"/>
    <w:rsid w:val="00EC0689"/>
    <w:rsid w:val="00EC1811"/>
    <w:rsid w:val="00EC1C50"/>
    <w:rsid w:val="00EC542B"/>
    <w:rsid w:val="00EC5C41"/>
    <w:rsid w:val="00EC6FD4"/>
    <w:rsid w:val="00ED0C21"/>
    <w:rsid w:val="00ED200D"/>
    <w:rsid w:val="00ED5BB3"/>
    <w:rsid w:val="00ED67DA"/>
    <w:rsid w:val="00ED71D6"/>
    <w:rsid w:val="00EE0BAD"/>
    <w:rsid w:val="00EE1D69"/>
    <w:rsid w:val="00EE2A8D"/>
    <w:rsid w:val="00EE38BD"/>
    <w:rsid w:val="00EE5FE1"/>
    <w:rsid w:val="00EE7B31"/>
    <w:rsid w:val="00EF118D"/>
    <w:rsid w:val="00EF28E8"/>
    <w:rsid w:val="00EF2EF1"/>
    <w:rsid w:val="00EF38ED"/>
    <w:rsid w:val="00EF4BB3"/>
    <w:rsid w:val="00EF722A"/>
    <w:rsid w:val="00F05DF7"/>
    <w:rsid w:val="00F05FA9"/>
    <w:rsid w:val="00F067B5"/>
    <w:rsid w:val="00F06959"/>
    <w:rsid w:val="00F109CD"/>
    <w:rsid w:val="00F12744"/>
    <w:rsid w:val="00F129B0"/>
    <w:rsid w:val="00F12FB5"/>
    <w:rsid w:val="00F13096"/>
    <w:rsid w:val="00F13101"/>
    <w:rsid w:val="00F1553E"/>
    <w:rsid w:val="00F172DE"/>
    <w:rsid w:val="00F17300"/>
    <w:rsid w:val="00F20129"/>
    <w:rsid w:val="00F23412"/>
    <w:rsid w:val="00F23BE6"/>
    <w:rsid w:val="00F24E61"/>
    <w:rsid w:val="00F2585E"/>
    <w:rsid w:val="00F2628A"/>
    <w:rsid w:val="00F30DAE"/>
    <w:rsid w:val="00F34B7C"/>
    <w:rsid w:val="00F35B72"/>
    <w:rsid w:val="00F35E4A"/>
    <w:rsid w:val="00F367A0"/>
    <w:rsid w:val="00F37032"/>
    <w:rsid w:val="00F379E8"/>
    <w:rsid w:val="00F43E33"/>
    <w:rsid w:val="00F460A6"/>
    <w:rsid w:val="00F46C6B"/>
    <w:rsid w:val="00F50F19"/>
    <w:rsid w:val="00F547E1"/>
    <w:rsid w:val="00F55299"/>
    <w:rsid w:val="00F562EC"/>
    <w:rsid w:val="00F569E7"/>
    <w:rsid w:val="00F57278"/>
    <w:rsid w:val="00F617E7"/>
    <w:rsid w:val="00F65091"/>
    <w:rsid w:val="00F65713"/>
    <w:rsid w:val="00F65F1D"/>
    <w:rsid w:val="00F66290"/>
    <w:rsid w:val="00F66CCA"/>
    <w:rsid w:val="00F67635"/>
    <w:rsid w:val="00F7019E"/>
    <w:rsid w:val="00F7423E"/>
    <w:rsid w:val="00F762E2"/>
    <w:rsid w:val="00F802BC"/>
    <w:rsid w:val="00F80B1F"/>
    <w:rsid w:val="00F80C06"/>
    <w:rsid w:val="00F81FB6"/>
    <w:rsid w:val="00F83BB0"/>
    <w:rsid w:val="00F8463F"/>
    <w:rsid w:val="00F85073"/>
    <w:rsid w:val="00F85764"/>
    <w:rsid w:val="00F9214F"/>
    <w:rsid w:val="00F92C1E"/>
    <w:rsid w:val="00F9436C"/>
    <w:rsid w:val="00F95090"/>
    <w:rsid w:val="00F95607"/>
    <w:rsid w:val="00F95960"/>
    <w:rsid w:val="00F96863"/>
    <w:rsid w:val="00F969DD"/>
    <w:rsid w:val="00F96A6D"/>
    <w:rsid w:val="00F96E64"/>
    <w:rsid w:val="00F9770C"/>
    <w:rsid w:val="00FA0822"/>
    <w:rsid w:val="00FA08DC"/>
    <w:rsid w:val="00FA154D"/>
    <w:rsid w:val="00FA2002"/>
    <w:rsid w:val="00FA280C"/>
    <w:rsid w:val="00FA2D3B"/>
    <w:rsid w:val="00FA465F"/>
    <w:rsid w:val="00FA4B6F"/>
    <w:rsid w:val="00FA5A55"/>
    <w:rsid w:val="00FB14B2"/>
    <w:rsid w:val="00FB1F51"/>
    <w:rsid w:val="00FB3315"/>
    <w:rsid w:val="00FB4C70"/>
    <w:rsid w:val="00FB50DD"/>
    <w:rsid w:val="00FC1254"/>
    <w:rsid w:val="00FC14AB"/>
    <w:rsid w:val="00FC21D9"/>
    <w:rsid w:val="00FC25BA"/>
    <w:rsid w:val="00FC5DD4"/>
    <w:rsid w:val="00FC711B"/>
    <w:rsid w:val="00FC74D5"/>
    <w:rsid w:val="00FC7B3F"/>
    <w:rsid w:val="00FD0010"/>
    <w:rsid w:val="00FD2E84"/>
    <w:rsid w:val="00FD4814"/>
    <w:rsid w:val="00FE3CF7"/>
    <w:rsid w:val="00FE4C3F"/>
    <w:rsid w:val="00FE519E"/>
    <w:rsid w:val="00FE54EE"/>
    <w:rsid w:val="00FE7B8F"/>
    <w:rsid w:val="00FF089F"/>
    <w:rsid w:val="00FF1D0A"/>
    <w:rsid w:val="00FF44F1"/>
    <w:rsid w:val="00FF5D31"/>
    <w:rsid w:val="00FF7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B2683"/>
  <w15:docId w15:val="{ECA397F3-9791-3F40-AD66-356137A02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E5C"/>
    <w:pPr>
      <w:spacing w:after="0" w:line="264" w:lineRule="auto"/>
      <w:jc w:val="both"/>
    </w:pPr>
    <w:rPr>
      <w:rFonts w:ascii="Times New Roman" w:hAnsi="Times New Roman" w:cs="Times New Roman"/>
      <w:sz w:val="18"/>
    </w:rPr>
  </w:style>
  <w:style w:type="paragraph" w:styleId="Heading1">
    <w:name w:val="heading 1"/>
    <w:basedOn w:val="Normal"/>
    <w:next w:val="Normal"/>
    <w:link w:val="Heading1Char"/>
    <w:autoRedefine/>
    <w:uiPriority w:val="9"/>
    <w:qFormat/>
    <w:rsid w:val="005D3E5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D3E5C"/>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5D3E5C"/>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rsid w:val="005D3E5C"/>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rsid w:val="005D3E5C"/>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rsid w:val="005D3E5C"/>
    <w:pPr>
      <w:keepNext/>
      <w:numPr>
        <w:ilvl w:val="5"/>
        <w:numId w:val="2"/>
      </w:numPr>
      <w:spacing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5D3E5C"/>
    <w:pPr>
      <w:keepNext/>
      <w:numPr>
        <w:ilvl w:val="6"/>
        <w:numId w:val="2"/>
      </w:numPr>
      <w:spacing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5D3E5C"/>
    <w:pPr>
      <w:keepNext/>
      <w:numPr>
        <w:ilvl w:val="7"/>
        <w:numId w:val="2"/>
      </w:numPr>
      <w:spacing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5D3E5C"/>
    <w:pPr>
      <w:keepNext/>
      <w:numPr>
        <w:ilvl w:val="8"/>
        <w:numId w:val="2"/>
      </w:numPr>
      <w:spacing w:after="240"/>
      <w:outlineLvl w:val="8"/>
    </w:pPr>
    <w:rPr>
      <w:rFonts w:eastAsia="Times New Roman" w:cs="Arial"/>
      <w:i/>
      <w:sz w:val="24"/>
      <w:lang w:val="en-GB" w:bidi="ar-DZ"/>
    </w:rPr>
  </w:style>
  <w:style w:type="character" w:default="1" w:styleId="DefaultParagraphFont">
    <w:name w:val="Default Paragraph Font"/>
    <w:uiPriority w:val="1"/>
    <w:semiHidden/>
    <w:unhideWhenUsed/>
    <w:rsid w:val="005D3E5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D3E5C"/>
  </w:style>
  <w:style w:type="paragraph" w:styleId="Footer">
    <w:name w:val="footer"/>
    <w:basedOn w:val="Normal"/>
    <w:link w:val="FooterChar"/>
    <w:semiHidden/>
    <w:rsid w:val="005D3E5C"/>
    <w:pPr>
      <w:tabs>
        <w:tab w:val="center" w:pos="4320"/>
        <w:tab w:val="right" w:pos="8640"/>
      </w:tabs>
    </w:pPr>
  </w:style>
  <w:style w:type="character" w:customStyle="1" w:styleId="FooterChar">
    <w:name w:val="Footer Char"/>
    <w:basedOn w:val="DefaultParagraphFont"/>
    <w:link w:val="Footer"/>
    <w:semiHidden/>
    <w:rsid w:val="005D3E5C"/>
    <w:rPr>
      <w:rFonts w:ascii="Times New Roman" w:hAnsi="Times New Roman" w:cs="Times New Roman"/>
      <w:sz w:val="18"/>
    </w:rPr>
  </w:style>
  <w:style w:type="character" w:styleId="FootnoteReference">
    <w:name w:val="footnote reference"/>
    <w:basedOn w:val="DefaultParagraphFont"/>
    <w:uiPriority w:val="99"/>
    <w:semiHidden/>
    <w:unhideWhenUsed/>
    <w:rsid w:val="005D3E5C"/>
    <w:rPr>
      <w:rFonts w:ascii="Times New Roman" w:hAnsi="Times New Roman" w:cs="Times New Roman"/>
      <w:vertAlign w:val="superscript"/>
    </w:rPr>
  </w:style>
  <w:style w:type="paragraph" w:styleId="FootnoteText">
    <w:name w:val="footnote text"/>
    <w:basedOn w:val="Normal"/>
    <w:link w:val="FootnoteTextChar"/>
    <w:semiHidden/>
    <w:rsid w:val="005D3E5C"/>
    <w:rPr>
      <w:sz w:val="14"/>
    </w:rPr>
  </w:style>
  <w:style w:type="character" w:customStyle="1" w:styleId="FootnoteTextChar">
    <w:name w:val="Footnote Text Char"/>
    <w:basedOn w:val="DefaultParagraphFont"/>
    <w:link w:val="FootnoteText"/>
    <w:semiHidden/>
    <w:rsid w:val="005D3E5C"/>
    <w:rPr>
      <w:rFonts w:ascii="Times New Roman" w:hAnsi="Times New Roman" w:cs="Times New Roman"/>
      <w:sz w:val="14"/>
    </w:rPr>
  </w:style>
  <w:style w:type="numbering" w:customStyle="1" w:styleId="SIGPLANListbullet">
    <w:name w:val="SIGPLAN List bullet"/>
    <w:basedOn w:val="NoList"/>
    <w:rsid w:val="005D3E5C"/>
    <w:pPr>
      <w:numPr>
        <w:numId w:val="18"/>
      </w:numPr>
    </w:pPr>
  </w:style>
  <w:style w:type="numbering" w:customStyle="1" w:styleId="SIGPLANListletter">
    <w:name w:val="SIGPLAN List letter"/>
    <w:basedOn w:val="NoList"/>
    <w:rsid w:val="005D3E5C"/>
    <w:pPr>
      <w:numPr>
        <w:numId w:val="19"/>
      </w:numPr>
    </w:pPr>
  </w:style>
  <w:style w:type="numbering" w:customStyle="1" w:styleId="SIGPLANListnumber">
    <w:name w:val="SIGPLAN List number"/>
    <w:basedOn w:val="NoList"/>
    <w:rsid w:val="005D3E5C"/>
    <w:pPr>
      <w:numPr>
        <w:numId w:val="20"/>
      </w:numPr>
    </w:pPr>
  </w:style>
  <w:style w:type="table" w:styleId="TableGrid">
    <w:name w:val="Table Grid"/>
    <w:basedOn w:val="TableNormal"/>
    <w:rsid w:val="005D3E5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5D3E5C"/>
    <w:rPr>
      <w:rFonts w:ascii="Tahoma" w:hAnsi="Tahoma" w:cs="Tahoma"/>
      <w:sz w:val="16"/>
      <w:szCs w:val="16"/>
    </w:rPr>
  </w:style>
  <w:style w:type="character" w:customStyle="1" w:styleId="BalloonTextChar">
    <w:name w:val="Balloon Text Char"/>
    <w:basedOn w:val="DefaultParagraphFont"/>
    <w:link w:val="BalloonText"/>
    <w:semiHidden/>
    <w:rsid w:val="005D3E5C"/>
    <w:rPr>
      <w:rFonts w:ascii="Tahoma" w:hAnsi="Tahoma" w:cs="Tahoma"/>
      <w:sz w:val="16"/>
      <w:szCs w:val="16"/>
    </w:rPr>
  </w:style>
  <w:style w:type="character" w:styleId="CommentReference">
    <w:name w:val="annotation reference"/>
    <w:basedOn w:val="DefaultParagraphFont"/>
    <w:semiHidden/>
    <w:rsid w:val="005D3E5C"/>
    <w:rPr>
      <w:sz w:val="16"/>
      <w:szCs w:val="16"/>
    </w:rPr>
  </w:style>
  <w:style w:type="paragraph" w:styleId="CommentText">
    <w:name w:val="annotation text"/>
    <w:basedOn w:val="Normal"/>
    <w:link w:val="CommentTextChar"/>
    <w:semiHidden/>
    <w:rsid w:val="005D3E5C"/>
    <w:rPr>
      <w:sz w:val="20"/>
    </w:rPr>
  </w:style>
  <w:style w:type="character" w:customStyle="1" w:styleId="CommentTextChar">
    <w:name w:val="Comment Text Char"/>
    <w:basedOn w:val="DefaultParagraphFont"/>
    <w:link w:val="CommentText"/>
    <w:semiHidden/>
    <w:rsid w:val="005D3E5C"/>
    <w:rPr>
      <w:rFonts w:ascii="Times New Roman" w:hAnsi="Times New Roman" w:cs="Times New Roman"/>
      <w:sz w:val="20"/>
    </w:rPr>
  </w:style>
  <w:style w:type="paragraph" w:styleId="CommentSubject">
    <w:name w:val="annotation subject"/>
    <w:basedOn w:val="CommentText"/>
    <w:next w:val="CommentText"/>
    <w:link w:val="CommentSubjectChar"/>
    <w:semiHidden/>
    <w:rsid w:val="005D3E5C"/>
    <w:rPr>
      <w:b/>
      <w:bCs/>
    </w:rPr>
  </w:style>
  <w:style w:type="character" w:customStyle="1" w:styleId="CommentSubjectChar">
    <w:name w:val="Comment Subject Char"/>
    <w:basedOn w:val="CommentTextChar"/>
    <w:link w:val="CommentSubject"/>
    <w:semiHidden/>
    <w:rsid w:val="005D3E5C"/>
    <w:rPr>
      <w:rFonts w:ascii="Times New Roman" w:hAnsi="Times New Roman" w:cs="Times New Roman"/>
      <w:b/>
      <w:bCs/>
      <w:sz w:val="20"/>
    </w:rPr>
  </w:style>
  <w:style w:type="paragraph" w:styleId="Header">
    <w:name w:val="header"/>
    <w:basedOn w:val="Normal"/>
    <w:link w:val="HeaderChar"/>
    <w:semiHidden/>
    <w:rsid w:val="005D3E5C"/>
    <w:pPr>
      <w:tabs>
        <w:tab w:val="center" w:pos="4320"/>
        <w:tab w:val="right" w:pos="8640"/>
      </w:tabs>
    </w:pPr>
  </w:style>
  <w:style w:type="character" w:customStyle="1" w:styleId="HeaderChar">
    <w:name w:val="Header Char"/>
    <w:basedOn w:val="DefaultParagraphFont"/>
    <w:link w:val="Header"/>
    <w:semiHidden/>
    <w:rsid w:val="005D3E5C"/>
    <w:rPr>
      <w:rFonts w:ascii="Times New Roman" w:hAnsi="Times New Roman" w:cs="Times New Roman"/>
      <w:sz w:val="18"/>
    </w:rPr>
  </w:style>
  <w:style w:type="character" w:customStyle="1" w:styleId="Heading1Char">
    <w:name w:val="Heading 1 Char"/>
    <w:basedOn w:val="DefaultParagraphFont"/>
    <w:link w:val="Heading1"/>
    <w:uiPriority w:val="9"/>
    <w:rsid w:val="005D3E5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D3E5C"/>
    <w:rPr>
      <w:rFonts w:asciiTheme="majorHAnsi" w:eastAsiaTheme="majorEastAsia" w:hAnsiTheme="majorHAnsi" w:cstheme="majorBidi"/>
      <w:b/>
      <w:bCs/>
      <w:color w:val="0070C0"/>
      <w:sz w:val="26"/>
      <w:szCs w:val="26"/>
    </w:rPr>
  </w:style>
  <w:style w:type="character" w:customStyle="1" w:styleId="Heading3Char">
    <w:name w:val="Heading 3 Char"/>
    <w:basedOn w:val="DefaultParagraphFont"/>
    <w:link w:val="Heading3"/>
    <w:uiPriority w:val="9"/>
    <w:rsid w:val="005D3E5C"/>
    <w:rPr>
      <w:rFonts w:asciiTheme="majorHAnsi" w:eastAsiaTheme="majorEastAsia" w:hAnsiTheme="majorHAnsi" w:cstheme="majorBidi"/>
      <w:b/>
      <w:bCs/>
      <w:color w:val="943634" w:themeColor="accent2" w:themeShade="BF"/>
      <w:sz w:val="18"/>
    </w:rPr>
  </w:style>
  <w:style w:type="character" w:customStyle="1" w:styleId="Heading4Char">
    <w:name w:val="Heading 4 Char"/>
    <w:basedOn w:val="DefaultParagraphFont"/>
    <w:link w:val="Heading4"/>
    <w:uiPriority w:val="9"/>
    <w:rsid w:val="005D3E5C"/>
    <w:rPr>
      <w:rFonts w:asciiTheme="majorHAnsi" w:eastAsiaTheme="majorEastAsia" w:hAnsiTheme="majorHAnsi" w:cstheme="majorBidi"/>
      <w:bCs/>
      <w:i/>
      <w:iCs/>
      <w:color w:val="943634" w:themeColor="accent2" w:themeShade="BF"/>
      <w:sz w:val="18"/>
    </w:rPr>
  </w:style>
  <w:style w:type="character" w:customStyle="1" w:styleId="Heading5Char">
    <w:name w:val="Heading 5 Char"/>
    <w:basedOn w:val="DefaultParagraphFont"/>
    <w:link w:val="Heading5"/>
    <w:uiPriority w:val="9"/>
    <w:rsid w:val="005D3E5C"/>
    <w:rPr>
      <w:rFonts w:asciiTheme="majorHAnsi" w:eastAsiaTheme="majorEastAsia" w:hAnsiTheme="majorHAnsi" w:cstheme="majorBidi"/>
      <w:b/>
      <w:color w:val="4F6228" w:themeColor="accent3" w:themeShade="80"/>
      <w:sz w:val="20"/>
    </w:rPr>
  </w:style>
  <w:style w:type="character" w:customStyle="1" w:styleId="Heading6Char">
    <w:name w:val="Heading 6 Char"/>
    <w:basedOn w:val="DefaultParagraphFont"/>
    <w:link w:val="Heading6"/>
    <w:rsid w:val="005D3E5C"/>
    <w:rPr>
      <w:rFonts w:ascii="Times New Roman" w:eastAsia="Times New Roman" w:hAnsi="Times New Roman" w:cs="Times New Roman"/>
      <w:bCs/>
      <w:sz w:val="24"/>
      <w:lang w:val="en-GB" w:bidi="ar-DZ"/>
    </w:rPr>
  </w:style>
  <w:style w:type="character" w:customStyle="1" w:styleId="Heading7Char">
    <w:name w:val="Heading 7 Char"/>
    <w:basedOn w:val="DefaultParagraphFont"/>
    <w:link w:val="Heading7"/>
    <w:rsid w:val="005D3E5C"/>
    <w:rPr>
      <w:rFonts w:ascii="Times New Roman" w:eastAsia="Times New Roman" w:hAnsi="Times New Roman" w:cs="Times New Roman"/>
      <w:b/>
      <w:sz w:val="24"/>
      <w:szCs w:val="24"/>
      <w:lang w:val="en-GB" w:bidi="ar-DZ"/>
    </w:rPr>
  </w:style>
  <w:style w:type="character" w:customStyle="1" w:styleId="Heading8Char">
    <w:name w:val="Heading 8 Char"/>
    <w:basedOn w:val="DefaultParagraphFont"/>
    <w:link w:val="Heading8"/>
    <w:rsid w:val="005D3E5C"/>
    <w:rPr>
      <w:rFonts w:ascii="Times New Roman" w:eastAsia="Times New Roman" w:hAnsi="Times New Roman" w:cs="Times New Roman"/>
      <w:b/>
      <w:i/>
      <w:iCs/>
      <w:sz w:val="24"/>
      <w:szCs w:val="24"/>
      <w:lang w:val="en-GB" w:bidi="ar-DZ"/>
    </w:rPr>
  </w:style>
  <w:style w:type="character" w:customStyle="1" w:styleId="Heading9Char">
    <w:name w:val="Heading 9 Char"/>
    <w:basedOn w:val="DefaultParagraphFont"/>
    <w:link w:val="Heading9"/>
    <w:rsid w:val="005D3E5C"/>
    <w:rPr>
      <w:rFonts w:ascii="Times New Roman" w:eastAsia="Times New Roman" w:hAnsi="Times New Roman" w:cs="Arial"/>
      <w:i/>
      <w:sz w:val="24"/>
      <w:lang w:val="en-GB" w:bidi="ar-DZ"/>
    </w:rPr>
  </w:style>
  <w:style w:type="paragraph" w:customStyle="1" w:styleId="AbsHead">
    <w:name w:val="AbsHead"/>
    <w:link w:val="AbsHeadChar"/>
    <w:autoRedefine/>
    <w:qFormat/>
    <w:rsid w:val="005D3E5C"/>
    <w:pPr>
      <w:keepNext/>
      <w:spacing w:before="120" w:after="80" w:line="240" w:lineRule="auto"/>
    </w:pPr>
    <w:rPr>
      <w:rFonts w:ascii="Arial" w:hAnsi="Arial" w:cs="Arial"/>
      <w:b/>
      <w:lang w:val="fr-FR"/>
    </w:rPr>
  </w:style>
  <w:style w:type="character" w:customStyle="1" w:styleId="AbsHeadChar">
    <w:name w:val="AbsHead Char"/>
    <w:basedOn w:val="DefaultParagraphFont"/>
    <w:link w:val="AbsHead"/>
    <w:rsid w:val="005D3E5C"/>
    <w:rPr>
      <w:rFonts w:ascii="Arial" w:hAnsi="Arial" w:cs="Arial"/>
      <w:b/>
      <w:lang w:val="fr-FR"/>
    </w:rPr>
  </w:style>
  <w:style w:type="paragraph" w:customStyle="1" w:styleId="Abstract">
    <w:name w:val="Abstract"/>
    <w:qFormat/>
    <w:rsid w:val="005D3E5C"/>
    <w:pPr>
      <w:spacing w:before="20" w:after="120" w:line="264" w:lineRule="auto"/>
      <w:jc w:val="both"/>
    </w:pPr>
    <w:rPr>
      <w:rFonts w:ascii="Times New Roman" w:hAnsi="Times New Roman" w:cs="Times New Roman"/>
      <w:sz w:val="18"/>
    </w:rPr>
  </w:style>
  <w:style w:type="character" w:customStyle="1" w:styleId="AcceptedDate">
    <w:name w:val="AcceptedDate"/>
    <w:basedOn w:val="DefaultParagraphFont"/>
    <w:uiPriority w:val="1"/>
    <w:qFormat/>
    <w:rsid w:val="005D3E5C"/>
    <w:rPr>
      <w:rFonts w:ascii="Times New Roman" w:hAnsi="Times New Roman" w:cs="Times New Roman"/>
      <w:color w:val="FF0000"/>
    </w:rPr>
  </w:style>
  <w:style w:type="paragraph" w:customStyle="1" w:styleId="AckHead">
    <w:name w:val="AckHead"/>
    <w:link w:val="AckHeadChar"/>
    <w:autoRedefine/>
    <w:qFormat/>
    <w:rsid w:val="005D3E5C"/>
    <w:pPr>
      <w:keepNext/>
      <w:spacing w:before="120" w:after="40" w:line="240" w:lineRule="auto"/>
    </w:pPr>
    <w:rPr>
      <w:rFonts w:ascii="Arial" w:hAnsi="Arial" w:cs="Arial"/>
      <w:b/>
    </w:rPr>
  </w:style>
  <w:style w:type="character" w:customStyle="1" w:styleId="AckHeadChar">
    <w:name w:val="AckHead Char"/>
    <w:basedOn w:val="DefaultParagraphFont"/>
    <w:link w:val="AckHead"/>
    <w:rsid w:val="005D3E5C"/>
    <w:rPr>
      <w:rFonts w:ascii="Arial" w:hAnsi="Arial" w:cs="Arial"/>
      <w:b/>
    </w:rPr>
  </w:style>
  <w:style w:type="paragraph" w:customStyle="1" w:styleId="AckPara">
    <w:name w:val="AckPara"/>
    <w:autoRedefine/>
    <w:qFormat/>
    <w:rsid w:val="005D3E5C"/>
    <w:pPr>
      <w:spacing w:after="0" w:line="264" w:lineRule="auto"/>
      <w:jc w:val="both"/>
    </w:pPr>
    <w:rPr>
      <w:rFonts w:ascii="Times New Roman" w:hAnsi="Times New Roman" w:cs="Times New Roman"/>
      <w:sz w:val="18"/>
    </w:rPr>
  </w:style>
  <w:style w:type="paragraph" w:customStyle="1" w:styleId="Para">
    <w:name w:val="Para"/>
    <w:autoRedefine/>
    <w:qFormat/>
    <w:rsid w:val="005D3E5C"/>
    <w:pPr>
      <w:spacing w:after="0" w:line="264" w:lineRule="auto"/>
      <w:ind w:firstLine="240"/>
    </w:pPr>
    <w:rPr>
      <w:rFonts w:ascii="Times New Roman" w:hAnsi="Times New Roman" w:cs="Times New Roman"/>
      <w:sz w:val="18"/>
    </w:rPr>
  </w:style>
  <w:style w:type="paragraph" w:customStyle="1" w:styleId="Head1">
    <w:name w:val="Head1"/>
    <w:basedOn w:val="Heading1"/>
    <w:next w:val="Para"/>
    <w:autoRedefine/>
    <w:qFormat/>
    <w:rsid w:val="005D3E5C"/>
    <w:pPr>
      <w:numPr>
        <w:numId w:val="27"/>
      </w:numPr>
      <w:spacing w:before="220" w:after="80" w:line="240" w:lineRule="auto"/>
    </w:pPr>
    <w:rPr>
      <w:rFonts w:ascii="Arial" w:eastAsia="Times New Roman" w:hAnsi="Arial" w:cs="Arial"/>
      <w:color w:val="auto"/>
      <w:szCs w:val="20"/>
    </w:rPr>
  </w:style>
  <w:style w:type="paragraph" w:customStyle="1" w:styleId="Address">
    <w:name w:val="Address"/>
    <w:rsid w:val="005D3E5C"/>
    <w:pPr>
      <w:spacing w:before="240" w:after="240" w:line="560" w:lineRule="exact"/>
      <w:ind w:left="720" w:right="720"/>
      <w:contextualSpacing/>
    </w:pPr>
    <w:rPr>
      <w:rFonts w:ascii="Cambria Math" w:eastAsia="Times New Roman" w:hAnsi="Cambria Math" w:cs="Times New Roman"/>
      <w:color w:val="244061"/>
      <w:sz w:val="24"/>
      <w:szCs w:val="20"/>
    </w:rPr>
  </w:style>
  <w:style w:type="paragraph" w:customStyle="1" w:styleId="Affiliation">
    <w:name w:val="Affiliation"/>
    <w:autoRedefine/>
    <w:qFormat/>
    <w:rsid w:val="005D3E5C"/>
    <w:pPr>
      <w:spacing w:after="0" w:line="240" w:lineRule="auto"/>
    </w:pPr>
    <w:rPr>
      <w:rFonts w:ascii="Times New Roman" w:eastAsia="Times New Roman" w:hAnsi="Times New Roman" w:cs="Times New Roman"/>
      <w:sz w:val="18"/>
      <w:szCs w:val="20"/>
    </w:rPr>
  </w:style>
  <w:style w:type="paragraph" w:customStyle="1" w:styleId="AlgorithmCaption">
    <w:name w:val="AlgorithmCaption"/>
    <w:basedOn w:val="Normal"/>
    <w:rsid w:val="005D3E5C"/>
    <w:pPr>
      <w:pBdr>
        <w:top w:val="single" w:sz="4" w:space="2" w:color="auto"/>
        <w:bottom w:val="single" w:sz="4" w:space="2" w:color="auto"/>
      </w:pBdr>
    </w:pPr>
  </w:style>
  <w:style w:type="character" w:customStyle="1" w:styleId="AltName">
    <w:name w:val="AltName"/>
    <w:basedOn w:val="DefaultParagraphFont"/>
    <w:uiPriority w:val="1"/>
    <w:qFormat/>
    <w:rsid w:val="005D3E5C"/>
    <w:rPr>
      <w:rFonts w:ascii="Times New Roman" w:hAnsi="Times New Roman" w:cs="Times New Roman"/>
      <w:color w:val="403152" w:themeColor="accent4" w:themeShade="80"/>
    </w:rPr>
  </w:style>
  <w:style w:type="paragraph" w:styleId="Subtitle">
    <w:name w:val="Subtitle"/>
    <w:basedOn w:val="Normal"/>
    <w:next w:val="Normal"/>
    <w:link w:val="SubtitleChar"/>
    <w:uiPriority w:val="11"/>
    <w:qFormat/>
    <w:rsid w:val="005D3E5C"/>
    <w:pPr>
      <w:numPr>
        <w:ilvl w:val="1"/>
      </w:numPr>
      <w:spacing w:before="120" w:after="60"/>
      <w:jc w:val="center"/>
    </w:pPr>
    <w:rPr>
      <w:rFonts w:ascii="Arial" w:eastAsiaTheme="majorEastAsia" w:hAnsi="Arial" w:cs="Arial"/>
      <w:iCs/>
      <w:sz w:val="24"/>
      <w:szCs w:val="24"/>
    </w:rPr>
  </w:style>
  <w:style w:type="character" w:customStyle="1" w:styleId="SubtitleChar">
    <w:name w:val="Subtitle Char"/>
    <w:basedOn w:val="DefaultParagraphFont"/>
    <w:link w:val="Subtitle"/>
    <w:uiPriority w:val="11"/>
    <w:rsid w:val="005D3E5C"/>
    <w:rPr>
      <w:rFonts w:ascii="Arial" w:eastAsiaTheme="majorEastAsia" w:hAnsi="Arial" w:cs="Arial"/>
      <w:iCs/>
      <w:sz w:val="24"/>
      <w:szCs w:val="24"/>
    </w:rPr>
  </w:style>
  <w:style w:type="paragraph" w:customStyle="1" w:styleId="AltSubTitle">
    <w:name w:val="AltSubTitle"/>
    <w:basedOn w:val="Subtitle"/>
    <w:qFormat/>
    <w:rsid w:val="005D3E5C"/>
  </w:style>
  <w:style w:type="paragraph" w:customStyle="1" w:styleId="Titledocument">
    <w:name w:val="Title_document"/>
    <w:basedOn w:val="Heading1"/>
    <w:autoRedefine/>
    <w:qFormat/>
    <w:rsid w:val="005D3E5C"/>
    <w:pPr>
      <w:spacing w:before="100" w:after="100" w:line="240" w:lineRule="auto"/>
      <w:jc w:val="center"/>
    </w:pPr>
    <w:rPr>
      <w:rFonts w:ascii="Arial" w:eastAsia="Times New Roman" w:hAnsi="Arial" w:cs="Arial"/>
      <w:b w:val="0"/>
      <w:color w:val="auto"/>
      <w:sz w:val="34"/>
      <w:szCs w:val="20"/>
    </w:rPr>
  </w:style>
  <w:style w:type="paragraph" w:customStyle="1" w:styleId="AltTitle">
    <w:name w:val="AltTitle"/>
    <w:basedOn w:val="Titledocument"/>
    <w:qFormat/>
    <w:rsid w:val="005D3E5C"/>
  </w:style>
  <w:style w:type="paragraph" w:customStyle="1" w:styleId="Appendix">
    <w:name w:val="Appendix"/>
    <w:link w:val="AppendixChar"/>
    <w:qFormat/>
    <w:rsid w:val="005D3E5C"/>
    <w:pPr>
      <w:spacing w:before="480"/>
    </w:pPr>
    <w:rPr>
      <w:rFonts w:asciiTheme="majorHAnsi" w:hAnsiTheme="majorHAnsi"/>
      <w:color w:val="1F497D" w:themeColor="text2"/>
      <w:sz w:val="28"/>
    </w:rPr>
  </w:style>
  <w:style w:type="character" w:customStyle="1" w:styleId="AppendixChar">
    <w:name w:val="Appendix Char"/>
    <w:basedOn w:val="DefaultParagraphFont"/>
    <w:link w:val="Appendix"/>
    <w:rsid w:val="005D3E5C"/>
    <w:rPr>
      <w:rFonts w:asciiTheme="majorHAnsi" w:hAnsiTheme="majorHAnsi"/>
      <w:color w:val="1F497D" w:themeColor="text2"/>
      <w:sz w:val="28"/>
    </w:rPr>
  </w:style>
  <w:style w:type="paragraph" w:customStyle="1" w:styleId="AppendixH1">
    <w:name w:val="AppendixH1"/>
    <w:qFormat/>
    <w:rsid w:val="005D3E5C"/>
    <w:pPr>
      <w:spacing w:before="140" w:after="40" w:line="240" w:lineRule="auto"/>
    </w:pPr>
    <w:rPr>
      <w:rFonts w:ascii="Arial" w:eastAsia="Times New Roman" w:hAnsi="Arial" w:cs="Arial"/>
      <w:b/>
      <w:szCs w:val="20"/>
    </w:rPr>
  </w:style>
  <w:style w:type="paragraph" w:customStyle="1" w:styleId="AppendixH2">
    <w:name w:val="AppendixH2"/>
    <w:qFormat/>
    <w:rsid w:val="005D3E5C"/>
    <w:pPr>
      <w:autoSpaceDE w:val="0"/>
      <w:autoSpaceDN w:val="0"/>
      <w:adjustRightInd w:val="0"/>
      <w:spacing w:before="60" w:after="40" w:line="240" w:lineRule="auto"/>
    </w:pPr>
    <w:rPr>
      <w:rFonts w:ascii="Arial" w:hAnsi="Arial" w:cs="Arial"/>
      <w:b/>
      <w:szCs w:val="24"/>
    </w:rPr>
  </w:style>
  <w:style w:type="paragraph" w:customStyle="1" w:styleId="AppendixH3">
    <w:name w:val="AppendixH3"/>
    <w:qFormat/>
    <w:rsid w:val="005D3E5C"/>
    <w:pPr>
      <w:autoSpaceDE w:val="0"/>
      <w:autoSpaceDN w:val="0"/>
      <w:adjustRightInd w:val="0"/>
      <w:spacing w:before="60" w:after="140" w:line="240" w:lineRule="auto"/>
      <w:ind w:left="240"/>
    </w:pPr>
    <w:rPr>
      <w:rFonts w:ascii="Arial" w:hAnsi="Arial" w:cs="Arial"/>
      <w:i/>
      <w:sz w:val="18"/>
      <w:szCs w:val="24"/>
    </w:rPr>
  </w:style>
  <w:style w:type="character" w:customStyle="1" w:styleId="ArticleTitle">
    <w:name w:val="ArticleTitle"/>
    <w:basedOn w:val="DefaultParagraphFont"/>
    <w:uiPriority w:val="1"/>
    <w:qFormat/>
    <w:rsid w:val="005D3E5C"/>
    <w:rPr>
      <w:rFonts w:ascii="Times New Roman" w:hAnsi="Times New Roman" w:cs="Times New Roman"/>
      <w:color w:val="auto"/>
      <w:bdr w:val="none" w:sz="0" w:space="0" w:color="auto"/>
      <w:shd w:val="clear" w:color="auto" w:fill="CCCCFF"/>
    </w:rPr>
  </w:style>
  <w:style w:type="paragraph" w:customStyle="1" w:styleId="AuthInfo">
    <w:name w:val="AuthInfo"/>
    <w:qFormat/>
    <w:rsid w:val="005D3E5C"/>
  </w:style>
  <w:style w:type="paragraph" w:customStyle="1" w:styleId="AuthNotes">
    <w:name w:val="AuthNotes"/>
    <w:qFormat/>
    <w:rsid w:val="005D3E5C"/>
    <w:rPr>
      <w:rFonts w:ascii="Times New Roman" w:hAnsi="Times New Roman" w:cs="Times New Roman"/>
    </w:rPr>
  </w:style>
  <w:style w:type="character" w:customStyle="1" w:styleId="author-comment">
    <w:name w:val="author-comment"/>
    <w:basedOn w:val="DefaultParagraphFont"/>
    <w:uiPriority w:val="1"/>
    <w:qFormat/>
    <w:rsid w:val="005D3E5C"/>
    <w:rPr>
      <w:color w:val="8064A2" w:themeColor="accent4"/>
    </w:rPr>
  </w:style>
  <w:style w:type="paragraph" w:customStyle="1" w:styleId="Authors">
    <w:name w:val="Authors"/>
    <w:link w:val="AuthorsChar"/>
    <w:autoRedefine/>
    <w:qFormat/>
    <w:rsid w:val="005D3E5C"/>
    <w:pPr>
      <w:spacing w:before="180" w:after="60" w:line="240" w:lineRule="auto"/>
    </w:pPr>
    <w:rPr>
      <w:rFonts w:ascii="Times New Roman" w:hAnsi="Times New Roman" w:cs="Times New Roman"/>
      <w:sz w:val="18"/>
    </w:rPr>
  </w:style>
  <w:style w:type="character" w:customStyle="1" w:styleId="AuthorsChar">
    <w:name w:val="Authors Char"/>
    <w:basedOn w:val="DefaultParagraphFont"/>
    <w:link w:val="Authors"/>
    <w:rsid w:val="005D3E5C"/>
    <w:rPr>
      <w:rFonts w:ascii="Times New Roman" w:hAnsi="Times New Roman" w:cs="Times New Roman"/>
      <w:sz w:val="18"/>
    </w:rPr>
  </w:style>
  <w:style w:type="paragraph" w:customStyle="1" w:styleId="Bibentry">
    <w:name w:val="Bib_entry"/>
    <w:autoRedefine/>
    <w:qFormat/>
    <w:rsid w:val="005D3E5C"/>
    <w:pPr>
      <w:spacing w:after="0" w:line="240" w:lineRule="auto"/>
    </w:pPr>
    <w:rPr>
      <w:rFonts w:ascii="Times New Roman" w:hAnsi="Times New Roman" w:cs="Times New Roman"/>
      <w:sz w:val="14"/>
    </w:rPr>
  </w:style>
  <w:style w:type="character" w:customStyle="1" w:styleId="City">
    <w:name w:val="City"/>
    <w:basedOn w:val="DefaultParagraphFont"/>
    <w:uiPriority w:val="1"/>
    <w:qFormat/>
    <w:rsid w:val="005D3E5C"/>
    <w:rPr>
      <w:rFonts w:ascii="Times New Roman" w:hAnsi="Times New Roman" w:cs="Times New Roman"/>
      <w:color w:val="auto"/>
      <w:bdr w:val="none" w:sz="0" w:space="0" w:color="auto"/>
      <w:shd w:val="clear" w:color="auto" w:fill="auto"/>
    </w:rPr>
  </w:style>
  <w:style w:type="character" w:customStyle="1" w:styleId="Collab">
    <w:name w:val="Collab"/>
    <w:basedOn w:val="DefaultParagraphFont"/>
    <w:uiPriority w:val="1"/>
    <w:qFormat/>
    <w:rsid w:val="005D3E5C"/>
    <w:rPr>
      <w:rFonts w:ascii="Times New Roman" w:hAnsi="Times New Roman" w:cs="Times New Roman"/>
      <w:color w:val="auto"/>
      <w:bdr w:val="none" w:sz="0" w:space="0" w:color="auto"/>
      <w:shd w:val="clear" w:color="auto" w:fill="5F5F5F"/>
    </w:rPr>
  </w:style>
  <w:style w:type="character" w:customStyle="1" w:styleId="ConfDate">
    <w:name w:val="ConfDate"/>
    <w:basedOn w:val="DefaultParagraphFont"/>
    <w:uiPriority w:val="1"/>
    <w:rsid w:val="005D3E5C"/>
    <w:rPr>
      <w:rFonts w:ascii="Times New Roman" w:hAnsi="Times New Roman"/>
      <w:color w:val="FF0066"/>
      <w:sz w:val="20"/>
    </w:rPr>
  </w:style>
  <w:style w:type="character" w:customStyle="1" w:styleId="ConfLoc">
    <w:name w:val="ConfLoc"/>
    <w:basedOn w:val="DefaultParagraphFont"/>
    <w:uiPriority w:val="1"/>
    <w:rsid w:val="005D3E5C"/>
    <w:rPr>
      <w:rFonts w:ascii="Times New Roman" w:hAnsi="Times New Roman" w:cs="Times New Roman"/>
      <w:color w:val="003300"/>
      <w:bdr w:val="none" w:sz="0" w:space="0" w:color="auto"/>
      <w:shd w:val="clear" w:color="auto" w:fill="9999FF"/>
    </w:rPr>
  </w:style>
  <w:style w:type="character" w:customStyle="1" w:styleId="ConfName">
    <w:name w:val="ConfName"/>
    <w:basedOn w:val="DefaultParagraphFont"/>
    <w:uiPriority w:val="1"/>
    <w:qFormat/>
    <w:rsid w:val="005D3E5C"/>
    <w:rPr>
      <w:rFonts w:ascii="Times New Roman" w:hAnsi="Times New Roman" w:cs="Times New Roman"/>
      <w:color w:val="15BDBD"/>
    </w:rPr>
  </w:style>
  <w:style w:type="paragraph" w:customStyle="1" w:styleId="Contributor">
    <w:name w:val="Contributor"/>
    <w:basedOn w:val="Normal"/>
    <w:qFormat/>
    <w:rsid w:val="005D3E5C"/>
    <w:pPr>
      <w:keepLines/>
      <w:spacing w:after="120" w:line="360" w:lineRule="exact"/>
      <w:contextualSpacing/>
      <w:jc w:val="center"/>
    </w:pPr>
    <w:rPr>
      <w:rFonts w:ascii="Arial Unicode MS" w:eastAsia="Times New Roman" w:hAnsi="Arial Unicode MS"/>
      <w:sz w:val="28"/>
      <w:szCs w:val="20"/>
    </w:rPr>
  </w:style>
  <w:style w:type="paragraph" w:customStyle="1" w:styleId="Copyright">
    <w:name w:val="Copyright"/>
    <w:basedOn w:val="Normal"/>
    <w:qFormat/>
    <w:rsid w:val="005D3E5C"/>
  </w:style>
  <w:style w:type="character" w:customStyle="1" w:styleId="Correct">
    <w:name w:val="Correct"/>
    <w:basedOn w:val="DefaultParagraphFont"/>
    <w:uiPriority w:val="1"/>
    <w:qFormat/>
    <w:rsid w:val="005D3E5C"/>
    <w:rPr>
      <w:b/>
      <w:color w:val="0070C0"/>
    </w:rPr>
  </w:style>
  <w:style w:type="character" w:customStyle="1" w:styleId="Country">
    <w:name w:val="Country"/>
    <w:basedOn w:val="DefaultParagraphFont"/>
    <w:uiPriority w:val="1"/>
    <w:qFormat/>
    <w:rsid w:val="005D3E5C"/>
    <w:rPr>
      <w:rFonts w:ascii="Times New Roman" w:hAnsi="Times New Roman" w:cs="Times New Roman"/>
      <w:color w:val="auto"/>
      <w:bdr w:val="none" w:sz="0" w:space="0" w:color="auto"/>
      <w:shd w:val="clear" w:color="auto" w:fill="auto"/>
    </w:rPr>
  </w:style>
  <w:style w:type="character" w:customStyle="1" w:styleId="DateChar">
    <w:name w:val="Date Char"/>
    <w:basedOn w:val="DefaultParagraphFont"/>
    <w:uiPriority w:val="99"/>
    <w:semiHidden/>
    <w:rsid w:val="005D3E5C"/>
  </w:style>
  <w:style w:type="character" w:customStyle="1" w:styleId="Degree">
    <w:name w:val="Degree"/>
    <w:basedOn w:val="DefaultParagraphFont"/>
    <w:uiPriority w:val="1"/>
    <w:qFormat/>
    <w:rsid w:val="005D3E5C"/>
    <w:rPr>
      <w:rFonts w:ascii="Times New Roman" w:hAnsi="Times New Roman" w:cs="Times New Roman"/>
      <w:color w:val="auto"/>
      <w:bdr w:val="none" w:sz="0" w:space="0" w:color="auto"/>
      <w:shd w:val="clear" w:color="auto" w:fill="00C400"/>
    </w:rPr>
  </w:style>
  <w:style w:type="paragraph" w:customStyle="1" w:styleId="Dictionary">
    <w:name w:val="Dictionary"/>
    <w:basedOn w:val="Normal"/>
    <w:qFormat/>
    <w:rsid w:val="005D3E5C"/>
    <w:pPr>
      <w:tabs>
        <w:tab w:val="right" w:pos="720"/>
        <w:tab w:val="left" w:pos="1440"/>
        <w:tab w:val="left" w:pos="2160"/>
        <w:tab w:val="left" w:pos="2880"/>
        <w:tab w:val="right" w:leader="dot" w:pos="8640"/>
      </w:tabs>
      <w:spacing w:line="360" w:lineRule="exact"/>
    </w:pPr>
    <w:rPr>
      <w:rFonts w:ascii="Cambria Math" w:eastAsia="Times New Roman" w:hAnsi="Cambria Math"/>
      <w:color w:val="007A37"/>
      <w:sz w:val="24"/>
      <w:szCs w:val="20"/>
      <w:lang w:val="en-GB"/>
    </w:rPr>
  </w:style>
  <w:style w:type="paragraph" w:customStyle="1" w:styleId="DisplayFormula">
    <w:name w:val="DisplayFormula"/>
    <w:link w:val="DisplayFormulaChar"/>
    <w:qFormat/>
    <w:rsid w:val="005D3E5C"/>
    <w:pPr>
      <w:spacing w:before="100" w:after="100" w:line="240" w:lineRule="auto"/>
    </w:pPr>
    <w:rPr>
      <w:rFonts w:ascii="Times New Roman" w:hAnsi="Times New Roman" w:cs="Times New Roman"/>
      <w:sz w:val="18"/>
    </w:rPr>
  </w:style>
  <w:style w:type="character" w:customStyle="1" w:styleId="DisplayFormulaChar">
    <w:name w:val="DisplayFormula Char"/>
    <w:basedOn w:val="DefaultParagraphFont"/>
    <w:link w:val="DisplayFormula"/>
    <w:rsid w:val="005D3E5C"/>
    <w:rPr>
      <w:rFonts w:ascii="Times New Roman" w:hAnsi="Times New Roman" w:cs="Times New Roman"/>
      <w:sz w:val="18"/>
    </w:rPr>
  </w:style>
  <w:style w:type="paragraph" w:customStyle="1" w:styleId="DisplayFormulaUnnum">
    <w:name w:val="DisplayFormulaUnnum"/>
    <w:basedOn w:val="Normal"/>
    <w:link w:val="DisplayFormulaUnnumChar"/>
    <w:rsid w:val="005D3E5C"/>
  </w:style>
  <w:style w:type="character" w:customStyle="1" w:styleId="DisplayFormulaUnnumChar">
    <w:name w:val="DisplayFormulaUnnum Char"/>
    <w:basedOn w:val="DefaultParagraphFont"/>
    <w:link w:val="DisplayFormulaUnnum"/>
    <w:rsid w:val="005D3E5C"/>
    <w:rPr>
      <w:rFonts w:ascii="Times New Roman" w:hAnsi="Times New Roman" w:cs="Times New Roman"/>
      <w:sz w:val="18"/>
    </w:rPr>
  </w:style>
  <w:style w:type="paragraph" w:customStyle="1" w:styleId="DocHead">
    <w:name w:val="DocHead"/>
    <w:basedOn w:val="Normal"/>
    <w:autoRedefine/>
    <w:qFormat/>
    <w:rsid w:val="005D3E5C"/>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DOI">
    <w:name w:val="DOI"/>
    <w:basedOn w:val="DefaultParagraphFont"/>
    <w:uiPriority w:val="1"/>
    <w:qFormat/>
    <w:rsid w:val="005D3E5C"/>
    <w:rPr>
      <w:rFonts w:ascii="Times New Roman" w:hAnsi="Times New Roman" w:cs="Times New Roman"/>
      <w:color w:val="auto"/>
      <w:bdr w:val="none" w:sz="0" w:space="0" w:color="auto"/>
      <w:shd w:val="clear" w:color="auto" w:fill="CFBFB1"/>
    </w:rPr>
  </w:style>
  <w:style w:type="character" w:customStyle="1" w:styleId="EdFirstName">
    <w:name w:val="EdFirstName"/>
    <w:basedOn w:val="DefaultParagraphFont"/>
    <w:uiPriority w:val="1"/>
    <w:qFormat/>
    <w:rsid w:val="005D3E5C"/>
    <w:rPr>
      <w:rFonts w:ascii="Times New Roman" w:hAnsi="Times New Roman" w:cs="Times New Roman"/>
      <w:color w:val="auto"/>
      <w:bdr w:val="none" w:sz="0" w:space="0" w:color="auto"/>
      <w:shd w:val="clear" w:color="auto" w:fill="FFD1E8"/>
    </w:rPr>
  </w:style>
  <w:style w:type="character" w:customStyle="1" w:styleId="Edition">
    <w:name w:val="Edition"/>
    <w:basedOn w:val="DefaultParagraphFont"/>
    <w:uiPriority w:val="1"/>
    <w:qFormat/>
    <w:rsid w:val="005D3E5C"/>
    <w:rPr>
      <w:rFonts w:ascii="Times New Roman" w:hAnsi="Times New Roman" w:cs="Times New Roman"/>
      <w:color w:val="auto"/>
      <w:bdr w:val="none" w:sz="0" w:space="0" w:color="auto"/>
      <w:shd w:val="clear" w:color="auto" w:fill="9999FF"/>
    </w:rPr>
  </w:style>
  <w:style w:type="character" w:customStyle="1" w:styleId="EdMiddleName">
    <w:name w:val="EdMiddleName"/>
    <w:basedOn w:val="DefaultParagraphFont"/>
    <w:uiPriority w:val="1"/>
    <w:rsid w:val="005D3E5C"/>
    <w:rPr>
      <w:rFonts w:ascii="Times New Roman" w:hAnsi="Times New Roman" w:cs="Times New Roman"/>
      <w:bdr w:val="none" w:sz="0" w:space="0" w:color="auto"/>
      <w:shd w:val="clear" w:color="auto" w:fill="FF67B3"/>
    </w:rPr>
  </w:style>
  <w:style w:type="character" w:customStyle="1" w:styleId="EdSurname">
    <w:name w:val="EdSurname"/>
    <w:basedOn w:val="DefaultParagraphFont"/>
    <w:uiPriority w:val="1"/>
    <w:qFormat/>
    <w:rsid w:val="005D3E5C"/>
    <w:rPr>
      <w:rFonts w:ascii="Times New Roman" w:hAnsi="Times New Roman" w:cs="Times New Roman"/>
      <w:color w:val="auto"/>
      <w:bdr w:val="none" w:sz="0" w:space="0" w:color="auto"/>
      <w:shd w:val="clear" w:color="auto" w:fill="FF95CA"/>
    </w:rPr>
  </w:style>
  <w:style w:type="character" w:customStyle="1" w:styleId="Email">
    <w:name w:val="Email"/>
    <w:basedOn w:val="DefaultParagraphFont"/>
    <w:uiPriority w:val="1"/>
    <w:qFormat/>
    <w:rsid w:val="005D3E5C"/>
    <w:rPr>
      <w:rFonts w:ascii="Times New Roman" w:hAnsi="Times New Roman" w:cs="Times New Roman"/>
      <w:color w:val="0808B8"/>
    </w:rPr>
  </w:style>
  <w:style w:type="character" w:styleId="EndnoteReference">
    <w:name w:val="endnote reference"/>
    <w:basedOn w:val="DefaultParagraphFont"/>
    <w:uiPriority w:val="99"/>
    <w:semiHidden/>
    <w:unhideWhenUsed/>
    <w:rsid w:val="005D3E5C"/>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5D3E5C"/>
    <w:rPr>
      <w:sz w:val="20"/>
      <w:szCs w:val="20"/>
    </w:rPr>
  </w:style>
  <w:style w:type="character" w:customStyle="1" w:styleId="EndnoteTextChar">
    <w:name w:val="Endnote Text Char"/>
    <w:basedOn w:val="DefaultParagraphFont"/>
    <w:link w:val="EndnoteText"/>
    <w:uiPriority w:val="99"/>
    <w:semiHidden/>
    <w:rsid w:val="005D3E5C"/>
    <w:rPr>
      <w:rFonts w:ascii="Times New Roman" w:hAnsi="Times New Roman" w:cs="Times New Roman"/>
      <w:sz w:val="20"/>
      <w:szCs w:val="20"/>
    </w:rPr>
  </w:style>
  <w:style w:type="character" w:customStyle="1" w:styleId="EqnCount">
    <w:name w:val="EqnCount"/>
    <w:basedOn w:val="DefaultParagraphFont"/>
    <w:uiPriority w:val="1"/>
    <w:qFormat/>
    <w:rsid w:val="005D3E5C"/>
    <w:rPr>
      <w:color w:val="0000FF"/>
    </w:rPr>
  </w:style>
  <w:style w:type="character" w:customStyle="1" w:styleId="eSlide">
    <w:name w:val="eSlide"/>
    <w:basedOn w:val="DefaultParagraphFont"/>
    <w:uiPriority w:val="1"/>
    <w:qFormat/>
    <w:rsid w:val="005D3E5C"/>
    <w:rPr>
      <w:color w:val="FF0000"/>
    </w:rPr>
  </w:style>
  <w:style w:type="paragraph" w:customStyle="1" w:styleId="Extract">
    <w:name w:val="Extract"/>
    <w:basedOn w:val="Normal"/>
    <w:rsid w:val="005D3E5C"/>
    <w:pPr>
      <w:spacing w:line="240" w:lineRule="auto"/>
      <w:ind w:left="360" w:right="360"/>
      <w:contextualSpacing/>
    </w:pPr>
    <w:rPr>
      <w:rFonts w:eastAsia="Times New Roman"/>
      <w:sz w:val="20"/>
      <w:szCs w:val="20"/>
    </w:rPr>
  </w:style>
  <w:style w:type="paragraph" w:customStyle="1" w:styleId="ExtractBegin">
    <w:name w:val="ExtractBegin"/>
    <w:basedOn w:val="Normal"/>
    <w:qFormat/>
    <w:rsid w:val="005D3E5C"/>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5D3E5C"/>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character" w:customStyle="1" w:styleId="Fax">
    <w:name w:val="Fax"/>
    <w:basedOn w:val="DefaultParagraphFont"/>
    <w:uiPriority w:val="1"/>
    <w:qFormat/>
    <w:rsid w:val="005D3E5C"/>
    <w:rPr>
      <w:rFonts w:ascii="Times New Roman" w:hAnsi="Times New Roman" w:cs="Times New Roman"/>
      <w:color w:val="C00000"/>
    </w:rPr>
  </w:style>
  <w:style w:type="character" w:customStyle="1" w:styleId="FigCount">
    <w:name w:val="FigCount"/>
    <w:basedOn w:val="DefaultParagraphFont"/>
    <w:uiPriority w:val="1"/>
    <w:qFormat/>
    <w:rsid w:val="005D3E5C"/>
    <w:rPr>
      <w:color w:val="0000FF"/>
    </w:rPr>
  </w:style>
  <w:style w:type="paragraph" w:customStyle="1" w:styleId="TableFootnote">
    <w:name w:val="TableFootnote"/>
    <w:basedOn w:val="Normal"/>
    <w:link w:val="TableFootnoteChar"/>
    <w:qFormat/>
    <w:rsid w:val="005D3E5C"/>
  </w:style>
  <w:style w:type="character" w:customStyle="1" w:styleId="TableFootnoteChar">
    <w:name w:val="TableFootnote Char"/>
    <w:basedOn w:val="DefaultParagraphFont"/>
    <w:link w:val="TableFootnote"/>
    <w:rsid w:val="005D3E5C"/>
    <w:rPr>
      <w:rFonts w:ascii="Times New Roman" w:hAnsi="Times New Roman" w:cs="Times New Roman"/>
      <w:sz w:val="18"/>
    </w:rPr>
  </w:style>
  <w:style w:type="paragraph" w:customStyle="1" w:styleId="FigureCaption">
    <w:name w:val="FigureCaption"/>
    <w:link w:val="FigureCaptionChar"/>
    <w:autoRedefine/>
    <w:qFormat/>
    <w:rsid w:val="005D3E5C"/>
    <w:pPr>
      <w:spacing w:before="220" w:after="240" w:line="240" w:lineRule="auto"/>
      <w:jc w:val="center"/>
    </w:pPr>
    <w:rPr>
      <w:rFonts w:ascii="Times New Roman" w:hAnsi="Times New Roman" w:cs="Times New Roman"/>
      <w:b/>
      <w:sz w:val="18"/>
    </w:rPr>
  </w:style>
  <w:style w:type="character" w:customStyle="1" w:styleId="FigureCaptionChar">
    <w:name w:val="FigureCaption Char"/>
    <w:basedOn w:val="DefaultParagraphFont"/>
    <w:link w:val="FigureCaption"/>
    <w:rsid w:val="005D3E5C"/>
    <w:rPr>
      <w:rFonts w:ascii="Times New Roman" w:hAnsi="Times New Roman" w:cs="Times New Roman"/>
      <w:b/>
      <w:sz w:val="18"/>
    </w:rPr>
  </w:style>
  <w:style w:type="character" w:customStyle="1" w:styleId="FirstName">
    <w:name w:val="FirstName"/>
    <w:basedOn w:val="DefaultParagraphFont"/>
    <w:uiPriority w:val="1"/>
    <w:qFormat/>
    <w:rsid w:val="005D3E5C"/>
    <w:rPr>
      <w:rFonts w:ascii="Times New Roman" w:hAnsi="Times New Roman" w:cs="Times New Roman"/>
      <w:color w:val="auto"/>
      <w:bdr w:val="none" w:sz="0" w:space="0" w:color="auto"/>
      <w:shd w:val="clear" w:color="auto" w:fill="DDDDDD"/>
    </w:rPr>
  </w:style>
  <w:style w:type="paragraph" w:customStyle="1" w:styleId="FloatQuote">
    <w:name w:val="FloatQuote"/>
    <w:basedOn w:val="Para"/>
    <w:qFormat/>
    <w:rsid w:val="005D3E5C"/>
    <w:pPr>
      <w:shd w:val="clear" w:color="auto" w:fill="FDE9D9" w:themeFill="accent6" w:themeFillTint="33"/>
      <w:ind w:left="1134" w:right="1134" w:firstLine="0"/>
      <w:jc w:val="both"/>
    </w:pPr>
  </w:style>
  <w:style w:type="character" w:customStyle="1" w:styleId="focus">
    <w:name w:val="focus"/>
    <w:basedOn w:val="DefaultParagraphFont"/>
    <w:rsid w:val="005D3E5C"/>
  </w:style>
  <w:style w:type="character" w:styleId="FollowedHyperlink">
    <w:name w:val="FollowedHyperlink"/>
    <w:basedOn w:val="DefaultParagraphFont"/>
    <w:uiPriority w:val="99"/>
    <w:semiHidden/>
    <w:unhideWhenUsed/>
    <w:rsid w:val="005D3E5C"/>
    <w:rPr>
      <w:rFonts w:ascii="Times New Roman" w:hAnsi="Times New Roman" w:cs="Times New Roman"/>
      <w:color w:val="800080" w:themeColor="followedHyperlink"/>
      <w:u w:val="single"/>
    </w:rPr>
  </w:style>
  <w:style w:type="character" w:customStyle="1" w:styleId="GrantNumber">
    <w:name w:val="GrantNumber"/>
    <w:basedOn w:val="DefaultParagraphFont"/>
    <w:uiPriority w:val="1"/>
    <w:qFormat/>
    <w:rsid w:val="005D3E5C"/>
    <w:rPr>
      <w:rFonts w:ascii="Times New Roman" w:hAnsi="Times New Roman" w:cs="Times New Roman"/>
      <w:color w:val="9900FF"/>
    </w:rPr>
  </w:style>
  <w:style w:type="character" w:customStyle="1" w:styleId="GrantSponser">
    <w:name w:val="GrantSponser"/>
    <w:basedOn w:val="DefaultParagraphFont"/>
    <w:uiPriority w:val="1"/>
    <w:qFormat/>
    <w:rsid w:val="005D3E5C"/>
    <w:rPr>
      <w:rFonts w:ascii="Times New Roman" w:hAnsi="Times New Roman" w:cs="Times New Roman"/>
      <w:color w:val="666699"/>
    </w:rPr>
  </w:style>
  <w:style w:type="paragraph" w:customStyle="1" w:styleId="Head2">
    <w:name w:val="Head2"/>
    <w:basedOn w:val="Heading2"/>
    <w:next w:val="Para"/>
    <w:autoRedefine/>
    <w:qFormat/>
    <w:rsid w:val="005D3E5C"/>
    <w:pPr>
      <w:numPr>
        <w:ilvl w:val="1"/>
        <w:numId w:val="27"/>
      </w:numPr>
      <w:spacing w:before="180" w:after="80" w:line="240" w:lineRule="auto"/>
    </w:pPr>
    <w:rPr>
      <w:rFonts w:ascii="Arial" w:eastAsia="Times New Roman" w:hAnsi="Arial" w:cs="Arial"/>
      <w:color w:val="auto"/>
      <w:szCs w:val="20"/>
    </w:rPr>
  </w:style>
  <w:style w:type="paragraph" w:customStyle="1" w:styleId="Head3">
    <w:name w:val="Head3"/>
    <w:next w:val="Para"/>
    <w:autoRedefine/>
    <w:qFormat/>
    <w:rsid w:val="005D3E5C"/>
    <w:pPr>
      <w:keepNext/>
      <w:numPr>
        <w:ilvl w:val="2"/>
        <w:numId w:val="27"/>
      </w:numPr>
      <w:spacing w:before="120" w:after="40" w:line="240" w:lineRule="auto"/>
    </w:pPr>
    <w:rPr>
      <w:rFonts w:ascii="Arial" w:eastAsia="Times New Roman" w:hAnsi="Arial" w:cs="Arial"/>
      <w:b/>
      <w:sz w:val="18"/>
      <w:szCs w:val="20"/>
    </w:rPr>
  </w:style>
  <w:style w:type="paragraph" w:customStyle="1" w:styleId="Head4">
    <w:name w:val="Head4"/>
    <w:autoRedefine/>
    <w:qFormat/>
    <w:rsid w:val="005D3E5C"/>
    <w:pPr>
      <w:keepNext/>
      <w:numPr>
        <w:ilvl w:val="3"/>
        <w:numId w:val="27"/>
      </w:numPr>
      <w:spacing w:before="60" w:after="140" w:line="240" w:lineRule="auto"/>
    </w:pPr>
    <w:rPr>
      <w:rFonts w:ascii="Arial" w:eastAsia="Times New Roman" w:hAnsi="Arial" w:cs="Arial"/>
      <w:i/>
      <w:sz w:val="24"/>
      <w:szCs w:val="20"/>
    </w:rPr>
  </w:style>
  <w:style w:type="paragraph" w:customStyle="1" w:styleId="Head5">
    <w:name w:val="Head5"/>
    <w:autoRedefine/>
    <w:qFormat/>
    <w:rsid w:val="005D3E5C"/>
    <w:pPr>
      <w:spacing w:before="120" w:after="120" w:line="240" w:lineRule="auto"/>
    </w:pPr>
    <w:rPr>
      <w:rFonts w:ascii="Arial" w:eastAsia="Times New Roman" w:hAnsi="Arial" w:cs="Arial"/>
      <w:szCs w:val="20"/>
    </w:rPr>
  </w:style>
  <w:style w:type="paragraph" w:customStyle="1" w:styleId="Head6">
    <w:name w:val="Head6"/>
    <w:basedOn w:val="Normal"/>
    <w:rsid w:val="005D3E5C"/>
    <w:pPr>
      <w:keepNext/>
      <w:keepLines/>
      <w:widowControl w:val="0"/>
      <w:spacing w:after="120"/>
      <w:ind w:left="720"/>
      <w:outlineLvl w:val="5"/>
    </w:pPr>
    <w:rPr>
      <w:rFonts w:ascii="Arial" w:eastAsia="Arial Unicode MS" w:hAnsi="Arial" w:cs="Arial"/>
      <w:sz w:val="24"/>
      <w:szCs w:val="20"/>
    </w:rPr>
  </w:style>
  <w:style w:type="paragraph" w:customStyle="1" w:styleId="History">
    <w:name w:val="History"/>
    <w:basedOn w:val="Normal"/>
    <w:autoRedefine/>
    <w:qFormat/>
    <w:rsid w:val="005D3E5C"/>
  </w:style>
  <w:style w:type="character" w:styleId="Hyperlink">
    <w:name w:val="Hyperlink"/>
    <w:basedOn w:val="DefaultParagraphFont"/>
    <w:uiPriority w:val="99"/>
    <w:unhideWhenUsed/>
    <w:rsid w:val="005D3E5C"/>
    <w:rPr>
      <w:rFonts w:ascii="Times New Roman" w:hAnsi="Times New Roman" w:cs="Times New Roman"/>
      <w:color w:val="0000FF" w:themeColor="hyperlink"/>
      <w:u w:val="single"/>
    </w:rPr>
  </w:style>
  <w:style w:type="character" w:customStyle="1" w:styleId="Isbn">
    <w:name w:val="Isbn"/>
    <w:basedOn w:val="DefaultParagraphFont"/>
    <w:uiPriority w:val="1"/>
    <w:qFormat/>
    <w:rsid w:val="005D3E5C"/>
    <w:rPr>
      <w:rFonts w:ascii="Times New Roman" w:hAnsi="Times New Roman" w:cs="Times New Roman"/>
      <w:bdr w:val="none" w:sz="0" w:space="0" w:color="auto"/>
      <w:shd w:val="clear" w:color="auto" w:fill="C8EBFC"/>
    </w:rPr>
  </w:style>
  <w:style w:type="character" w:customStyle="1" w:styleId="Label">
    <w:name w:val="Label"/>
    <w:basedOn w:val="DefaultParagraphFont"/>
    <w:uiPriority w:val="1"/>
    <w:qFormat/>
    <w:rsid w:val="005D3E5C"/>
    <w:rPr>
      <w:rFonts w:ascii="Times New Roman" w:hAnsi="Times New Roman" w:cs="Times New Roman"/>
      <w:b w:val="0"/>
      <w:color w:val="0070C0"/>
    </w:rPr>
  </w:style>
  <w:style w:type="character" w:customStyle="1" w:styleId="ListTitle">
    <w:name w:val="ListTitle"/>
    <w:basedOn w:val="Label"/>
    <w:uiPriority w:val="1"/>
    <w:qFormat/>
    <w:rsid w:val="005D3E5C"/>
    <w:rPr>
      <w:rFonts w:ascii="Arial" w:hAnsi="Arial" w:cs="Arial"/>
      <w:b/>
      <w:color w:val="0070C0"/>
      <w:sz w:val="18"/>
    </w:rPr>
  </w:style>
  <w:style w:type="character" w:customStyle="1" w:styleId="Isource">
    <w:name w:val="Isource"/>
    <w:basedOn w:val="ListTitle"/>
    <w:uiPriority w:val="1"/>
    <w:qFormat/>
    <w:rsid w:val="005D3E5C"/>
    <w:rPr>
      <w:rFonts w:ascii="Linux Biolinum" w:hAnsi="Linux Biolinum" w:cs="Arial"/>
      <w:b/>
      <w:color w:val="C0504D" w:themeColor="accent2"/>
      <w:sz w:val="18"/>
    </w:rPr>
  </w:style>
  <w:style w:type="character" w:customStyle="1" w:styleId="Issn">
    <w:name w:val="Issn"/>
    <w:basedOn w:val="DefaultParagraphFont"/>
    <w:uiPriority w:val="1"/>
    <w:qFormat/>
    <w:rsid w:val="005D3E5C"/>
    <w:rPr>
      <w:rFonts w:ascii="Times New Roman" w:hAnsi="Times New Roman" w:cs="Times New Roman"/>
      <w:bdr w:val="none" w:sz="0" w:space="0" w:color="auto"/>
      <w:shd w:val="clear" w:color="auto" w:fill="A17189"/>
    </w:rPr>
  </w:style>
  <w:style w:type="character" w:customStyle="1" w:styleId="Issue">
    <w:name w:val="Issue"/>
    <w:basedOn w:val="DefaultParagraphFont"/>
    <w:uiPriority w:val="1"/>
    <w:qFormat/>
    <w:rsid w:val="005D3E5C"/>
    <w:rPr>
      <w:rFonts w:ascii="Times New Roman" w:hAnsi="Times New Roman" w:cs="Times New Roman"/>
      <w:color w:val="auto"/>
      <w:bdr w:val="none" w:sz="0" w:space="0" w:color="auto"/>
      <w:shd w:val="clear" w:color="auto" w:fill="C8BE84"/>
    </w:rPr>
  </w:style>
  <w:style w:type="character" w:customStyle="1" w:styleId="JournalTitle">
    <w:name w:val="JournalTitle"/>
    <w:basedOn w:val="DefaultParagraphFont"/>
    <w:uiPriority w:val="1"/>
    <w:qFormat/>
    <w:rsid w:val="005D3E5C"/>
    <w:rPr>
      <w:rFonts w:ascii="Times New Roman" w:hAnsi="Times New Roman" w:cs="Times New Roman"/>
      <w:color w:val="auto"/>
      <w:bdr w:val="none" w:sz="0" w:space="0" w:color="auto"/>
      <w:shd w:val="clear" w:color="auto" w:fill="CCFF99"/>
    </w:rPr>
  </w:style>
  <w:style w:type="paragraph" w:customStyle="1" w:styleId="KeyWordHead">
    <w:name w:val="KeyWordHead"/>
    <w:autoRedefine/>
    <w:qFormat/>
    <w:rsid w:val="005D3E5C"/>
    <w:pPr>
      <w:keepNext/>
      <w:spacing w:before="200" w:after="20" w:line="240" w:lineRule="auto"/>
    </w:pPr>
    <w:rPr>
      <w:rFonts w:ascii="Arial" w:hAnsi="Arial" w:cs="Arial"/>
      <w:b/>
    </w:rPr>
  </w:style>
  <w:style w:type="paragraph" w:customStyle="1" w:styleId="KeyWords">
    <w:name w:val="KeyWords"/>
    <w:basedOn w:val="Normal"/>
    <w:qFormat/>
    <w:rsid w:val="005D3E5C"/>
    <w:pPr>
      <w:spacing w:before="60" w:after="60"/>
    </w:pPr>
  </w:style>
  <w:style w:type="paragraph" w:styleId="ListParagraph">
    <w:name w:val="List Paragraph"/>
    <w:autoRedefine/>
    <w:uiPriority w:val="34"/>
    <w:qFormat/>
    <w:rsid w:val="005D3E5C"/>
    <w:pPr>
      <w:numPr>
        <w:numId w:val="13"/>
      </w:numPr>
      <w:spacing w:after="0" w:line="264" w:lineRule="auto"/>
      <w:contextualSpacing/>
    </w:pPr>
    <w:rPr>
      <w:rFonts w:ascii="Arial" w:hAnsi="Arial" w:cs="Arial"/>
      <w:sz w:val="18"/>
    </w:rPr>
  </w:style>
  <w:style w:type="paragraph" w:customStyle="1" w:styleId="ListEnd">
    <w:name w:val="ListEnd"/>
    <w:basedOn w:val="Normal"/>
    <w:qFormat/>
    <w:rsid w:val="005D3E5C"/>
  </w:style>
  <w:style w:type="paragraph" w:customStyle="1" w:styleId="ListStart">
    <w:name w:val="ListStart"/>
    <w:basedOn w:val="Normal"/>
    <w:qFormat/>
    <w:rsid w:val="005D3E5C"/>
  </w:style>
  <w:style w:type="paragraph" w:customStyle="1" w:styleId="MetadataHead">
    <w:name w:val="MetadataHead"/>
    <w:basedOn w:val="Normal"/>
    <w:rsid w:val="005D3E5C"/>
    <w:rPr>
      <w:color w:val="548DD4" w:themeColor="text2" w:themeTint="99"/>
      <w:sz w:val="20"/>
    </w:rPr>
  </w:style>
  <w:style w:type="character" w:customStyle="1" w:styleId="MiddleName">
    <w:name w:val="MiddleName"/>
    <w:basedOn w:val="DefaultParagraphFont"/>
    <w:uiPriority w:val="1"/>
    <w:qFormat/>
    <w:rsid w:val="005D3E5C"/>
    <w:rPr>
      <w:rFonts w:ascii="Times New Roman" w:hAnsi="Times New Roman" w:cs="Times New Roman"/>
      <w:color w:val="auto"/>
      <w:bdr w:val="none" w:sz="0" w:space="0" w:color="auto"/>
      <w:shd w:val="clear" w:color="auto" w:fill="9C9C9C"/>
    </w:rPr>
  </w:style>
  <w:style w:type="character" w:customStyle="1" w:styleId="MiscDate">
    <w:name w:val="MiscDate"/>
    <w:basedOn w:val="DefaultParagraphFont"/>
    <w:uiPriority w:val="1"/>
    <w:qFormat/>
    <w:rsid w:val="005D3E5C"/>
    <w:rPr>
      <w:rFonts w:ascii="Times New Roman" w:hAnsi="Times New Roman" w:cs="Times New Roman"/>
      <w:color w:val="7030A0"/>
    </w:rPr>
  </w:style>
  <w:style w:type="character" w:customStyle="1" w:styleId="Orcid">
    <w:name w:val="Orcid"/>
    <w:basedOn w:val="DefaultParagraphFont"/>
    <w:uiPriority w:val="1"/>
    <w:qFormat/>
    <w:rsid w:val="005D3E5C"/>
    <w:rPr>
      <w:rFonts w:ascii="Times New Roman" w:hAnsi="Times New Roman" w:cs="Times New Roman"/>
      <w:color w:val="7030A0"/>
    </w:rPr>
  </w:style>
  <w:style w:type="character" w:customStyle="1" w:styleId="OrgDiv">
    <w:name w:val="OrgDiv"/>
    <w:basedOn w:val="DefaultParagraphFont"/>
    <w:uiPriority w:val="1"/>
    <w:qFormat/>
    <w:rsid w:val="005D3E5C"/>
    <w:rPr>
      <w:rFonts w:ascii="Times New Roman" w:hAnsi="Times New Roman" w:cs="Times New Roman"/>
      <w:color w:val="auto"/>
    </w:rPr>
  </w:style>
  <w:style w:type="character" w:customStyle="1" w:styleId="OrgName">
    <w:name w:val="OrgName"/>
    <w:basedOn w:val="DefaultParagraphFont"/>
    <w:uiPriority w:val="1"/>
    <w:qFormat/>
    <w:rsid w:val="005D3E5C"/>
    <w:rPr>
      <w:rFonts w:ascii="Times New Roman" w:hAnsi="Times New Roman" w:cs="Times New Roman"/>
      <w:color w:val="auto"/>
    </w:rPr>
  </w:style>
  <w:style w:type="character" w:customStyle="1" w:styleId="Pages">
    <w:name w:val="Pages"/>
    <w:basedOn w:val="DefaultParagraphFont"/>
    <w:uiPriority w:val="1"/>
    <w:qFormat/>
    <w:rsid w:val="005D3E5C"/>
    <w:rPr>
      <w:rFonts w:ascii="Times New Roman" w:hAnsi="Times New Roman" w:cs="Times New Roman"/>
      <w:color w:val="auto"/>
      <w:bdr w:val="none" w:sz="0" w:space="0" w:color="auto"/>
      <w:shd w:val="clear" w:color="auto" w:fill="D279FF"/>
    </w:rPr>
  </w:style>
  <w:style w:type="paragraph" w:customStyle="1" w:styleId="ParaContinue">
    <w:name w:val="ParaContinue"/>
    <w:basedOn w:val="Para"/>
    <w:link w:val="ParaContinueChar"/>
    <w:rsid w:val="005D3E5C"/>
    <w:pPr>
      <w:ind w:firstLine="0"/>
    </w:pPr>
  </w:style>
  <w:style w:type="character" w:customStyle="1" w:styleId="ParaContinueChar">
    <w:name w:val="ParaContinue Char"/>
    <w:basedOn w:val="DefaultParagraphFont"/>
    <w:link w:val="ParaContinue"/>
    <w:rsid w:val="005D3E5C"/>
    <w:rPr>
      <w:rFonts w:ascii="Times New Roman" w:hAnsi="Times New Roman" w:cs="Times New Roman"/>
      <w:sz w:val="18"/>
    </w:rPr>
  </w:style>
  <w:style w:type="character" w:customStyle="1" w:styleId="PinCode">
    <w:name w:val="PinCode"/>
    <w:basedOn w:val="DefaultParagraphFont"/>
    <w:uiPriority w:val="1"/>
    <w:qFormat/>
    <w:rsid w:val="005D3E5C"/>
    <w:rPr>
      <w:rFonts w:ascii="Times New Roman" w:hAnsi="Times New Roman" w:cs="Times New Roman"/>
      <w:color w:val="808000"/>
    </w:rPr>
  </w:style>
  <w:style w:type="character" w:styleId="PlaceholderText">
    <w:name w:val="Placeholder Text"/>
    <w:basedOn w:val="DefaultParagraphFont"/>
    <w:uiPriority w:val="99"/>
    <w:semiHidden/>
    <w:rsid w:val="005D3E5C"/>
    <w:rPr>
      <w:rFonts w:ascii="Times New Roman" w:hAnsi="Times New Roman" w:cs="Times New Roman"/>
      <w:color w:val="808080"/>
    </w:rPr>
  </w:style>
  <w:style w:type="character" w:customStyle="1" w:styleId="Prefix">
    <w:name w:val="Prefix"/>
    <w:basedOn w:val="DefaultParagraphFont"/>
    <w:uiPriority w:val="1"/>
    <w:qFormat/>
    <w:rsid w:val="005D3E5C"/>
    <w:rPr>
      <w:rFonts w:ascii="Times New Roman" w:hAnsi="Times New Roman" w:cs="Times New Roman"/>
      <w:color w:val="auto"/>
      <w:bdr w:val="none" w:sz="0" w:space="0" w:color="auto"/>
      <w:shd w:val="clear" w:color="auto" w:fill="FF8633"/>
    </w:rPr>
  </w:style>
  <w:style w:type="character" w:customStyle="1" w:styleId="Proceeding">
    <w:name w:val="Proceeding"/>
    <w:basedOn w:val="DefaultParagraphFont"/>
    <w:uiPriority w:val="1"/>
    <w:qFormat/>
    <w:rsid w:val="005D3E5C"/>
    <w:rPr>
      <w:rFonts w:ascii="Times New Roman" w:hAnsi="Times New Roman" w:cs="Times New Roman"/>
      <w:color w:val="auto"/>
      <w:bdr w:val="none" w:sz="0" w:space="0" w:color="auto"/>
      <w:shd w:val="clear" w:color="auto" w:fill="A5BED6"/>
    </w:rPr>
  </w:style>
  <w:style w:type="character" w:customStyle="1" w:styleId="Publisher">
    <w:name w:val="Publisher"/>
    <w:basedOn w:val="DefaultParagraphFont"/>
    <w:uiPriority w:val="1"/>
    <w:qFormat/>
    <w:rsid w:val="005D3E5C"/>
    <w:rPr>
      <w:rFonts w:ascii="Times New Roman" w:hAnsi="Times New Roman" w:cs="Times New Roman"/>
      <w:color w:val="auto"/>
      <w:bdr w:val="none" w:sz="0" w:space="0" w:color="auto"/>
      <w:shd w:val="clear" w:color="auto" w:fill="FFFF49"/>
    </w:rPr>
  </w:style>
  <w:style w:type="paragraph" w:customStyle="1" w:styleId="PullQuote">
    <w:name w:val="PullQuote"/>
    <w:basedOn w:val="Para"/>
    <w:qFormat/>
    <w:rsid w:val="005D3E5C"/>
    <w:pPr>
      <w:shd w:val="clear" w:color="auto" w:fill="EAF1DD" w:themeFill="accent3" w:themeFillTint="33"/>
      <w:ind w:left="1134" w:right="1134" w:firstLine="0"/>
      <w:jc w:val="both"/>
    </w:pPr>
  </w:style>
  <w:style w:type="paragraph" w:customStyle="1" w:styleId="Quotation">
    <w:name w:val="Quotation"/>
    <w:basedOn w:val="Normal"/>
    <w:qFormat/>
    <w:rsid w:val="005D3E5C"/>
    <w:pPr>
      <w:jc w:val="center"/>
    </w:pPr>
    <w:rPr>
      <w:sz w:val="16"/>
    </w:rPr>
  </w:style>
  <w:style w:type="character" w:customStyle="1" w:styleId="ReceivedDate">
    <w:name w:val="ReceivedDate"/>
    <w:basedOn w:val="DefaultParagraphFont"/>
    <w:uiPriority w:val="1"/>
    <w:qFormat/>
    <w:rsid w:val="005D3E5C"/>
    <w:rPr>
      <w:rFonts w:ascii="Times New Roman" w:hAnsi="Times New Roman" w:cs="Times New Roman"/>
      <w:color w:val="00B050"/>
    </w:rPr>
  </w:style>
  <w:style w:type="paragraph" w:customStyle="1" w:styleId="RectoRRH">
    <w:name w:val="Recto_(RRH)"/>
    <w:autoRedefine/>
    <w:qFormat/>
    <w:rsid w:val="005D3E5C"/>
    <w:pPr>
      <w:spacing w:after="0" w:line="240" w:lineRule="auto"/>
      <w:jc w:val="right"/>
    </w:pPr>
    <w:rPr>
      <w:rFonts w:ascii="Times New Roman" w:eastAsia="Times New Roman" w:hAnsi="Times New Roman" w:cs="Times New Roman"/>
      <w:sz w:val="18"/>
      <w:szCs w:val="20"/>
    </w:rPr>
  </w:style>
  <w:style w:type="character" w:customStyle="1" w:styleId="RefCount">
    <w:name w:val="RefCount"/>
    <w:basedOn w:val="DefaultParagraphFont"/>
    <w:uiPriority w:val="1"/>
    <w:qFormat/>
    <w:rsid w:val="005D3E5C"/>
    <w:rPr>
      <w:color w:val="0000FF"/>
    </w:rPr>
  </w:style>
  <w:style w:type="paragraph" w:customStyle="1" w:styleId="Reference">
    <w:name w:val="Reference"/>
    <w:basedOn w:val="Normal"/>
    <w:qFormat/>
    <w:rsid w:val="005D3E5C"/>
  </w:style>
  <w:style w:type="paragraph" w:customStyle="1" w:styleId="ReferenceHead">
    <w:name w:val="ReferenceHead"/>
    <w:autoRedefine/>
    <w:qFormat/>
    <w:rsid w:val="005D3E5C"/>
    <w:pPr>
      <w:keepNext/>
      <w:spacing w:before="200" w:after="40" w:line="240" w:lineRule="auto"/>
    </w:pPr>
    <w:rPr>
      <w:rFonts w:ascii="Arial" w:hAnsi="Arial" w:cs="Arial"/>
      <w:b/>
    </w:rPr>
  </w:style>
  <w:style w:type="character" w:customStyle="1" w:styleId="RefMisc">
    <w:name w:val="RefMisc"/>
    <w:basedOn w:val="DefaultParagraphFont"/>
    <w:uiPriority w:val="1"/>
    <w:qFormat/>
    <w:rsid w:val="005D3E5C"/>
    <w:rPr>
      <w:rFonts w:ascii="Times New Roman" w:hAnsi="Times New Roman" w:cs="Times New Roman"/>
      <w:color w:val="auto"/>
      <w:bdr w:val="none" w:sz="0" w:space="0" w:color="auto"/>
      <w:shd w:val="clear" w:color="auto" w:fill="FF9933"/>
    </w:rPr>
  </w:style>
  <w:style w:type="character" w:customStyle="1" w:styleId="Report">
    <w:name w:val="Report"/>
    <w:basedOn w:val="DefaultParagraphFont"/>
    <w:uiPriority w:val="1"/>
    <w:qFormat/>
    <w:rsid w:val="005D3E5C"/>
    <w:rPr>
      <w:rFonts w:ascii="Times New Roman" w:hAnsi="Times New Roman" w:cs="Times New Roman"/>
      <w:bdr w:val="none" w:sz="0" w:space="0" w:color="auto"/>
      <w:shd w:val="clear" w:color="auto" w:fill="D7E553"/>
    </w:rPr>
  </w:style>
  <w:style w:type="character" w:customStyle="1" w:styleId="RevisedDate">
    <w:name w:val="RevisedDate"/>
    <w:basedOn w:val="DefaultParagraphFont"/>
    <w:uiPriority w:val="1"/>
    <w:qFormat/>
    <w:rsid w:val="005D3E5C"/>
    <w:rPr>
      <w:rFonts w:ascii="Times New Roman" w:hAnsi="Times New Roman" w:cs="Times New Roman"/>
      <w:color w:val="0070C0"/>
    </w:rPr>
  </w:style>
  <w:style w:type="character" w:customStyle="1" w:styleId="RevisedDate1">
    <w:name w:val="RevisedDate1"/>
    <w:basedOn w:val="DefaultParagraphFont"/>
    <w:uiPriority w:val="1"/>
    <w:qFormat/>
    <w:rsid w:val="005D3E5C"/>
    <w:rPr>
      <w:rFonts w:ascii="Times New Roman" w:hAnsi="Times New Roman" w:cs="Times New Roman"/>
      <w:color w:val="5F497A" w:themeColor="accent4" w:themeShade="BF"/>
    </w:rPr>
  </w:style>
  <w:style w:type="character" w:customStyle="1" w:styleId="RevisedDate2">
    <w:name w:val="RevisedDate2"/>
    <w:basedOn w:val="DefaultParagraphFont"/>
    <w:uiPriority w:val="1"/>
    <w:qFormat/>
    <w:rsid w:val="005D3E5C"/>
    <w:rPr>
      <w:rFonts w:ascii="Times New Roman" w:hAnsi="Times New Roman" w:cs="Times New Roman"/>
      <w:color w:val="E36C0A" w:themeColor="accent6" w:themeShade="BF"/>
    </w:rPr>
  </w:style>
  <w:style w:type="character" w:customStyle="1" w:styleId="Role">
    <w:name w:val="Role"/>
    <w:basedOn w:val="DefaultParagraphFont"/>
    <w:uiPriority w:val="1"/>
    <w:qFormat/>
    <w:rsid w:val="005D3E5C"/>
    <w:rPr>
      <w:rFonts w:ascii="Times New Roman" w:hAnsi="Times New Roman" w:cs="Times New Roman"/>
      <w:color w:val="92D050"/>
    </w:rPr>
  </w:style>
  <w:style w:type="paragraph" w:styleId="Salutation">
    <w:name w:val="Salutation"/>
    <w:basedOn w:val="Normal"/>
    <w:next w:val="Normal"/>
    <w:link w:val="SalutationChar"/>
    <w:uiPriority w:val="99"/>
    <w:semiHidden/>
    <w:unhideWhenUsed/>
    <w:rsid w:val="005D3E5C"/>
  </w:style>
  <w:style w:type="character" w:customStyle="1" w:styleId="SalutationChar">
    <w:name w:val="Salutation Char"/>
    <w:basedOn w:val="DefaultParagraphFont"/>
    <w:link w:val="Salutation"/>
    <w:uiPriority w:val="99"/>
    <w:semiHidden/>
    <w:rsid w:val="005D3E5C"/>
    <w:rPr>
      <w:rFonts w:ascii="Times New Roman" w:hAnsi="Times New Roman" w:cs="Times New Roman"/>
      <w:sz w:val="18"/>
    </w:rPr>
  </w:style>
  <w:style w:type="paragraph" w:customStyle="1" w:styleId="SelfCitation">
    <w:name w:val="SelfCitation"/>
    <w:basedOn w:val="Para"/>
    <w:qFormat/>
    <w:rsid w:val="005D3E5C"/>
  </w:style>
  <w:style w:type="paragraph" w:customStyle="1" w:styleId="Source">
    <w:name w:val="Source"/>
    <w:basedOn w:val="Normal"/>
    <w:qFormat/>
    <w:rsid w:val="005D3E5C"/>
    <w:pPr>
      <w:spacing w:after="200" w:line="276" w:lineRule="auto"/>
      <w:ind w:left="720"/>
      <w:jc w:val="right"/>
    </w:pPr>
    <w:rPr>
      <w:rFonts w:asciiTheme="minorHAnsi" w:hAnsiTheme="minorHAnsi"/>
      <w:sz w:val="22"/>
    </w:rPr>
  </w:style>
  <w:style w:type="paragraph" w:customStyle="1" w:styleId="Spine">
    <w:name w:val="Spine"/>
    <w:basedOn w:val="Normal"/>
    <w:qFormat/>
    <w:rsid w:val="005D3E5C"/>
    <w:pPr>
      <w:pBdr>
        <w:top w:val="thinThickLargeGap" w:sz="24" w:space="8" w:color="auto"/>
        <w:bottom w:val="thickThinLargeGap" w:sz="24" w:space="12" w:color="auto"/>
      </w:pBdr>
      <w:spacing w:line="360" w:lineRule="exact"/>
    </w:pPr>
    <w:rPr>
      <w:rFonts w:ascii="Cambria Math" w:eastAsia="Times New Roman" w:hAnsi="Cambria Math"/>
      <w:sz w:val="24"/>
      <w:szCs w:val="20"/>
      <w:lang w:val="en-GB"/>
    </w:rPr>
  </w:style>
  <w:style w:type="character" w:customStyle="1" w:styleId="State">
    <w:name w:val="State"/>
    <w:basedOn w:val="DefaultParagraphFont"/>
    <w:uiPriority w:val="1"/>
    <w:qFormat/>
    <w:rsid w:val="005D3E5C"/>
    <w:rPr>
      <w:rFonts w:ascii="Times New Roman" w:hAnsi="Times New Roman" w:cs="Times New Roman"/>
      <w:color w:val="auto"/>
    </w:rPr>
  </w:style>
  <w:style w:type="paragraph" w:customStyle="1" w:styleId="Statements">
    <w:name w:val="Statements"/>
    <w:basedOn w:val="Normal"/>
    <w:qFormat/>
    <w:rsid w:val="005D3E5C"/>
    <w:pPr>
      <w:ind w:firstLine="240"/>
    </w:pPr>
    <w:rPr>
      <w:sz w:val="20"/>
    </w:rPr>
  </w:style>
  <w:style w:type="character" w:customStyle="1" w:styleId="Street">
    <w:name w:val="Street"/>
    <w:basedOn w:val="DefaultParagraphFont"/>
    <w:uiPriority w:val="1"/>
    <w:qFormat/>
    <w:rsid w:val="005D3E5C"/>
    <w:rPr>
      <w:rFonts w:ascii="Times New Roman" w:hAnsi="Times New Roman" w:cs="Times New Roman"/>
      <w:color w:val="auto"/>
      <w:bdr w:val="none" w:sz="0" w:space="0" w:color="auto"/>
      <w:shd w:val="clear" w:color="auto" w:fill="00CC99"/>
    </w:rPr>
  </w:style>
  <w:style w:type="character" w:styleId="Strong">
    <w:name w:val="Strong"/>
    <w:basedOn w:val="DefaultParagraphFont"/>
    <w:uiPriority w:val="22"/>
    <w:qFormat/>
    <w:rsid w:val="005D3E5C"/>
    <w:rPr>
      <w:b/>
      <w:bCs/>
    </w:rPr>
  </w:style>
  <w:style w:type="character" w:customStyle="1" w:styleId="Suffix">
    <w:name w:val="Suffix"/>
    <w:basedOn w:val="DefaultParagraphFont"/>
    <w:uiPriority w:val="1"/>
    <w:qFormat/>
    <w:rsid w:val="005D3E5C"/>
    <w:rPr>
      <w:rFonts w:ascii="Times New Roman" w:hAnsi="Times New Roman" w:cs="Times New Roman"/>
      <w:color w:val="auto"/>
      <w:bdr w:val="none" w:sz="0" w:space="0" w:color="auto"/>
      <w:shd w:val="clear" w:color="auto" w:fill="FFA86D"/>
    </w:rPr>
  </w:style>
  <w:style w:type="character" w:customStyle="1" w:styleId="Surname">
    <w:name w:val="Surname"/>
    <w:basedOn w:val="DefaultParagraphFont"/>
    <w:uiPriority w:val="1"/>
    <w:qFormat/>
    <w:rsid w:val="005D3E5C"/>
    <w:rPr>
      <w:rFonts w:ascii="Times New Roman" w:hAnsi="Times New Roman" w:cs="Times New Roman"/>
      <w:color w:val="auto"/>
      <w:bdr w:val="none" w:sz="0" w:space="0" w:color="auto"/>
      <w:shd w:val="clear" w:color="auto" w:fill="BCBCBC"/>
    </w:rPr>
  </w:style>
  <w:style w:type="paragraph" w:customStyle="1" w:styleId="TableCaption">
    <w:name w:val="TableCaption"/>
    <w:link w:val="TableCaptionChar"/>
    <w:autoRedefine/>
    <w:qFormat/>
    <w:rsid w:val="005D3E5C"/>
    <w:pPr>
      <w:keepNext/>
      <w:spacing w:before="360" w:line="240" w:lineRule="auto"/>
      <w:jc w:val="center"/>
    </w:pPr>
    <w:rPr>
      <w:rFonts w:ascii="Times New Roman" w:hAnsi="Times New Roman" w:cs="Times New Roman"/>
      <w:b/>
      <w:sz w:val="18"/>
    </w:rPr>
  </w:style>
  <w:style w:type="character" w:customStyle="1" w:styleId="TableCaptionChar">
    <w:name w:val="TableCaption Char"/>
    <w:basedOn w:val="DefaultParagraphFont"/>
    <w:link w:val="TableCaption"/>
    <w:rsid w:val="005D3E5C"/>
    <w:rPr>
      <w:rFonts w:ascii="Times New Roman" w:hAnsi="Times New Roman" w:cs="Times New Roman"/>
      <w:b/>
      <w:sz w:val="18"/>
    </w:rPr>
  </w:style>
  <w:style w:type="paragraph" w:customStyle="1" w:styleId="TableFootTitle">
    <w:name w:val="TableFootTitle"/>
    <w:basedOn w:val="TableFootnote"/>
    <w:autoRedefine/>
    <w:qFormat/>
    <w:rsid w:val="005D3E5C"/>
    <w:rPr>
      <w:sz w:val="22"/>
    </w:rPr>
  </w:style>
  <w:style w:type="character" w:customStyle="1" w:styleId="TblCount">
    <w:name w:val="TblCount"/>
    <w:basedOn w:val="DefaultParagraphFont"/>
    <w:uiPriority w:val="1"/>
    <w:qFormat/>
    <w:rsid w:val="005D3E5C"/>
    <w:rPr>
      <w:color w:val="0000FF"/>
    </w:rPr>
  </w:style>
  <w:style w:type="paragraph" w:customStyle="1" w:styleId="TitleNote">
    <w:name w:val="TitleNote"/>
    <w:basedOn w:val="AuthNotes"/>
    <w:qFormat/>
    <w:rsid w:val="005D3E5C"/>
    <w:rPr>
      <w:sz w:val="20"/>
    </w:rPr>
  </w:style>
  <w:style w:type="paragraph" w:customStyle="1" w:styleId="TOC1">
    <w:name w:val="TOC1"/>
    <w:basedOn w:val="Normal"/>
    <w:qFormat/>
    <w:rsid w:val="005D3E5C"/>
  </w:style>
  <w:style w:type="paragraph" w:customStyle="1" w:styleId="TOC2">
    <w:name w:val="TOC2"/>
    <w:basedOn w:val="Normal"/>
    <w:qFormat/>
    <w:rsid w:val="005D3E5C"/>
  </w:style>
  <w:style w:type="paragraph" w:customStyle="1" w:styleId="TOC3">
    <w:name w:val="TOC3"/>
    <w:basedOn w:val="Normal"/>
    <w:qFormat/>
    <w:rsid w:val="005D3E5C"/>
  </w:style>
  <w:style w:type="paragraph" w:customStyle="1" w:styleId="TOC4">
    <w:name w:val="TOC4"/>
    <w:basedOn w:val="Normal"/>
    <w:qFormat/>
    <w:rsid w:val="005D3E5C"/>
  </w:style>
  <w:style w:type="paragraph" w:customStyle="1" w:styleId="Update">
    <w:name w:val="Update"/>
    <w:basedOn w:val="Normal"/>
    <w:qFormat/>
    <w:rsid w:val="005D3E5C"/>
    <w:pPr>
      <w:pBdr>
        <w:top w:val="dashed" w:sz="4" w:space="6" w:color="auto"/>
        <w:bottom w:val="dashed" w:sz="4" w:space="16" w:color="auto"/>
      </w:pBdr>
      <w:spacing w:line="560" w:lineRule="exact"/>
      <w:ind w:firstLine="720"/>
    </w:pPr>
    <w:rPr>
      <w:rFonts w:ascii="Cambria Math" w:eastAsia="Times New Roman" w:hAnsi="Cambria Math"/>
      <w:color w:val="760016"/>
      <w:sz w:val="24"/>
      <w:szCs w:val="20"/>
      <w:lang w:val="en-GB"/>
    </w:rPr>
  </w:style>
  <w:style w:type="character" w:customStyle="1" w:styleId="URL">
    <w:name w:val="URL"/>
    <w:basedOn w:val="DefaultParagraphFont"/>
    <w:uiPriority w:val="1"/>
    <w:qFormat/>
    <w:rsid w:val="005D3E5C"/>
    <w:rPr>
      <w:rFonts w:ascii="Times New Roman" w:hAnsi="Times New Roman" w:cs="Times New Roman"/>
      <w:color w:val="auto"/>
      <w:bdr w:val="none" w:sz="0" w:space="0" w:color="auto"/>
      <w:shd w:val="clear" w:color="auto" w:fill="FF3300"/>
    </w:rPr>
  </w:style>
  <w:style w:type="paragraph" w:customStyle="1" w:styleId="Value">
    <w:name w:val="Value"/>
    <w:basedOn w:val="Normal"/>
    <w:next w:val="Normal"/>
    <w:qFormat/>
    <w:rsid w:val="005D3E5C"/>
  </w:style>
  <w:style w:type="paragraph" w:customStyle="1" w:styleId="VersoLRH">
    <w:name w:val="Verso_(LRH)"/>
    <w:autoRedefine/>
    <w:qFormat/>
    <w:rsid w:val="005D3E5C"/>
    <w:pPr>
      <w:spacing w:after="0" w:line="240" w:lineRule="auto"/>
    </w:pPr>
    <w:rPr>
      <w:rFonts w:ascii="Times New Roman" w:eastAsia="Times New Roman" w:hAnsi="Times New Roman" w:cs="Times New Roman"/>
      <w:sz w:val="14"/>
      <w:szCs w:val="20"/>
    </w:rPr>
  </w:style>
  <w:style w:type="paragraph" w:customStyle="1" w:styleId="Video">
    <w:name w:val="Video"/>
    <w:basedOn w:val="Normal"/>
    <w:qFormat/>
    <w:rsid w:val="005D3E5C"/>
    <w:pPr>
      <w:pBdr>
        <w:top w:val="wave" w:sz="6" w:space="8" w:color="auto"/>
        <w:bottom w:val="wave" w:sz="6" w:space="12" w:color="auto"/>
      </w:pBdr>
      <w:spacing w:after="120" w:line="280" w:lineRule="exact"/>
      <w:jc w:val="center"/>
    </w:pPr>
    <w:rPr>
      <w:rFonts w:ascii="Arial Unicode MS" w:eastAsia="Arial Unicode MS" w:hAnsi="Arial Unicode MS"/>
      <w:color w:val="FF0000"/>
      <w:sz w:val="24"/>
      <w:szCs w:val="20"/>
    </w:rPr>
  </w:style>
  <w:style w:type="character" w:customStyle="1" w:styleId="Volume">
    <w:name w:val="Volume"/>
    <w:basedOn w:val="DefaultParagraphFont"/>
    <w:uiPriority w:val="1"/>
    <w:qFormat/>
    <w:rsid w:val="005D3E5C"/>
    <w:rPr>
      <w:rFonts w:ascii="Times New Roman" w:hAnsi="Times New Roman" w:cs="Times New Roman"/>
      <w:color w:val="auto"/>
      <w:bdr w:val="none" w:sz="0" w:space="0" w:color="auto"/>
      <w:shd w:val="clear" w:color="auto" w:fill="FFCC66"/>
    </w:rPr>
  </w:style>
  <w:style w:type="character" w:customStyle="1" w:styleId="Year">
    <w:name w:val="Year"/>
    <w:basedOn w:val="DefaultParagraphFont"/>
    <w:uiPriority w:val="1"/>
    <w:qFormat/>
    <w:rsid w:val="005D3E5C"/>
    <w:rPr>
      <w:rFonts w:ascii="Times New Roman" w:hAnsi="Times New Roman" w:cs="Times New Roman"/>
      <w:color w:val="auto"/>
      <w:bdr w:val="none" w:sz="0" w:space="0" w:color="auto"/>
      <w:shd w:val="clear" w:color="auto" w:fill="66FF66"/>
    </w:rPr>
  </w:style>
  <w:style w:type="paragraph" w:customStyle="1" w:styleId="Yours">
    <w:name w:val="Yours"/>
    <w:basedOn w:val="Normal"/>
    <w:next w:val="Normal"/>
    <w:qFormat/>
    <w:rsid w:val="005D3E5C"/>
  </w:style>
  <w:style w:type="character" w:styleId="PageNumber">
    <w:name w:val="page number"/>
    <w:basedOn w:val="DefaultParagraphFont"/>
    <w:uiPriority w:val="99"/>
    <w:semiHidden/>
    <w:unhideWhenUsed/>
    <w:rsid w:val="005D3E5C"/>
    <w:rPr>
      <w:rFonts w:ascii="Times New Roman" w:hAnsi="Times New Roman" w:cs="Times New Roman"/>
      <w:sz w:val="14"/>
    </w:rPr>
  </w:style>
  <w:style w:type="character" w:styleId="LineNumber">
    <w:name w:val="line number"/>
    <w:basedOn w:val="DefaultParagraphFont"/>
    <w:uiPriority w:val="99"/>
    <w:semiHidden/>
    <w:unhideWhenUsed/>
    <w:rsid w:val="005D3E5C"/>
    <w:rPr>
      <w:sz w:val="16"/>
    </w:rPr>
  </w:style>
  <w:style w:type="paragraph" w:styleId="NoSpacing">
    <w:name w:val="No Spacing"/>
    <w:uiPriority w:val="1"/>
    <w:qFormat/>
    <w:rsid w:val="005D3E5C"/>
    <w:pPr>
      <w:spacing w:after="0" w:line="240" w:lineRule="auto"/>
    </w:pPr>
  </w:style>
  <w:style w:type="character" w:customStyle="1" w:styleId="KeyTerm">
    <w:name w:val="KeyTerm"/>
    <w:basedOn w:val="DefaultParagraphFont"/>
    <w:uiPriority w:val="1"/>
    <w:qFormat/>
    <w:rsid w:val="005D3E5C"/>
    <w:rPr>
      <w:rFonts w:ascii="Times New Roman" w:hAnsi="Times New Roman" w:cs="Times New Roman"/>
      <w:color w:val="E36C0A" w:themeColor="accent6" w:themeShade="BF"/>
    </w:rPr>
  </w:style>
  <w:style w:type="character" w:customStyle="1" w:styleId="OtherTitle">
    <w:name w:val="OtherTitle"/>
    <w:basedOn w:val="DefaultParagraphFont"/>
    <w:uiPriority w:val="1"/>
    <w:qFormat/>
    <w:rsid w:val="005D3E5C"/>
    <w:rPr>
      <w:rFonts w:ascii="Times New Roman" w:hAnsi="Times New Roman" w:cs="Times New Roman"/>
      <w:bdr w:val="none" w:sz="0" w:space="0" w:color="auto"/>
      <w:shd w:val="clear" w:color="auto" w:fill="B6DDE8" w:themeFill="accent5" w:themeFillTint="66"/>
    </w:rPr>
  </w:style>
  <w:style w:type="character" w:customStyle="1" w:styleId="term-InText">
    <w:name w:val="term-InText"/>
    <w:uiPriority w:val="1"/>
    <w:rsid w:val="005D3E5C"/>
  </w:style>
  <w:style w:type="paragraph" w:customStyle="1" w:styleId="CCSHead">
    <w:name w:val="CCSHead"/>
    <w:basedOn w:val="KeyWordHead"/>
    <w:qFormat/>
    <w:rsid w:val="005D3E5C"/>
  </w:style>
  <w:style w:type="paragraph" w:customStyle="1" w:styleId="CCSDescription">
    <w:name w:val="CCSDescription"/>
    <w:basedOn w:val="KeyWords"/>
    <w:qFormat/>
    <w:rsid w:val="005D3E5C"/>
  </w:style>
  <w:style w:type="paragraph" w:customStyle="1" w:styleId="RefFormatHead">
    <w:name w:val="RefFormatHead"/>
    <w:basedOn w:val="Normal"/>
    <w:qFormat/>
    <w:rsid w:val="005D3E5C"/>
    <w:pPr>
      <w:keepNext/>
      <w:spacing w:before="60" w:after="60"/>
    </w:pPr>
    <w:rPr>
      <w:b/>
    </w:rPr>
  </w:style>
  <w:style w:type="paragraph" w:customStyle="1" w:styleId="RefFormatPara">
    <w:name w:val="RefFormatPara"/>
    <w:basedOn w:val="Normal"/>
    <w:qFormat/>
    <w:rsid w:val="005D3E5C"/>
    <w:pPr>
      <w:spacing w:before="60" w:after="60"/>
      <w:contextualSpacing/>
    </w:pPr>
  </w:style>
  <w:style w:type="paragraph" w:customStyle="1" w:styleId="Algorithm">
    <w:name w:val="Algorithm"/>
    <w:basedOn w:val="Normal"/>
    <w:qFormat/>
    <w:rsid w:val="005D3E5C"/>
    <w:pPr>
      <w:spacing w:line="240" w:lineRule="auto"/>
    </w:pPr>
  </w:style>
  <w:style w:type="paragraph" w:customStyle="1" w:styleId="Style1">
    <w:name w:val="Style1"/>
    <w:basedOn w:val="Head4"/>
    <w:qFormat/>
    <w:rsid w:val="005D3E5C"/>
    <w:pPr>
      <w:numPr>
        <w:ilvl w:val="0"/>
        <w:numId w:val="0"/>
      </w:numPr>
    </w:pPr>
  </w:style>
  <w:style w:type="paragraph" w:customStyle="1" w:styleId="PermissionBlock">
    <w:name w:val="PermissionBlock"/>
    <w:basedOn w:val="FootnoteText"/>
    <w:qFormat/>
    <w:rsid w:val="005D3E5C"/>
  </w:style>
  <w:style w:type="character" w:customStyle="1" w:styleId="ArticleNumber">
    <w:name w:val="ArticleNumber"/>
    <w:basedOn w:val="DefaultParagraphFont"/>
    <w:uiPriority w:val="1"/>
    <w:qFormat/>
    <w:rsid w:val="005D3E5C"/>
    <w:rPr>
      <w:rFonts w:ascii="Times New Roman" w:hAnsi="Times New Roman" w:cs="Times New Roman"/>
      <w:color w:val="7030A0"/>
    </w:rPr>
  </w:style>
  <w:style w:type="paragraph" w:customStyle="1" w:styleId="Image">
    <w:name w:val="Image"/>
    <w:basedOn w:val="Normal"/>
    <w:qFormat/>
    <w:rsid w:val="005D3E5C"/>
    <w:pPr>
      <w:keepNext/>
    </w:pPr>
  </w:style>
  <w:style w:type="paragraph" w:styleId="Date">
    <w:name w:val="Date"/>
    <w:basedOn w:val="Normal"/>
    <w:next w:val="Normal"/>
    <w:link w:val="DateChar1"/>
    <w:uiPriority w:val="99"/>
    <w:semiHidden/>
    <w:unhideWhenUsed/>
    <w:rsid w:val="005D3E5C"/>
  </w:style>
  <w:style w:type="character" w:customStyle="1" w:styleId="DateChar1">
    <w:name w:val="Date Char1"/>
    <w:basedOn w:val="DefaultParagraphFont"/>
    <w:link w:val="Date"/>
    <w:uiPriority w:val="99"/>
    <w:semiHidden/>
    <w:rsid w:val="005D3E5C"/>
    <w:rPr>
      <w:rFonts w:ascii="Times New Roman" w:hAnsi="Times New Roman" w:cs="Times New Roman"/>
      <w:sz w:val="18"/>
    </w:rPr>
  </w:style>
  <w:style w:type="paragraph" w:styleId="List">
    <w:name w:val="List"/>
    <w:basedOn w:val="Normal"/>
    <w:uiPriority w:val="99"/>
    <w:semiHidden/>
    <w:unhideWhenUsed/>
    <w:rsid w:val="005D3E5C"/>
    <w:pPr>
      <w:ind w:left="360" w:hanging="360"/>
      <w:contextualSpacing/>
    </w:pPr>
  </w:style>
  <w:style w:type="paragraph" w:styleId="List2">
    <w:name w:val="List 2"/>
    <w:basedOn w:val="Normal"/>
    <w:uiPriority w:val="99"/>
    <w:semiHidden/>
    <w:unhideWhenUsed/>
    <w:rsid w:val="005D3E5C"/>
    <w:pPr>
      <w:ind w:left="720" w:hanging="360"/>
      <w:contextualSpacing/>
    </w:pPr>
  </w:style>
  <w:style w:type="paragraph" w:styleId="List3">
    <w:name w:val="List 3"/>
    <w:basedOn w:val="Normal"/>
    <w:uiPriority w:val="99"/>
    <w:semiHidden/>
    <w:unhideWhenUsed/>
    <w:rsid w:val="005D3E5C"/>
    <w:pPr>
      <w:ind w:left="1080" w:hanging="360"/>
      <w:contextualSpacing/>
    </w:pPr>
  </w:style>
  <w:style w:type="paragraph" w:styleId="List4">
    <w:name w:val="List 4"/>
    <w:basedOn w:val="Normal"/>
    <w:uiPriority w:val="99"/>
    <w:semiHidden/>
    <w:unhideWhenUsed/>
    <w:rsid w:val="005D3E5C"/>
    <w:pPr>
      <w:ind w:left="1440" w:hanging="360"/>
      <w:contextualSpacing/>
    </w:pPr>
  </w:style>
  <w:style w:type="paragraph" w:styleId="List5">
    <w:name w:val="List 5"/>
    <w:basedOn w:val="Normal"/>
    <w:uiPriority w:val="99"/>
    <w:semiHidden/>
    <w:unhideWhenUsed/>
    <w:rsid w:val="005D3E5C"/>
    <w:pPr>
      <w:ind w:left="1800" w:hanging="360"/>
      <w:contextualSpacing/>
    </w:pPr>
  </w:style>
  <w:style w:type="paragraph" w:styleId="ListBullet">
    <w:name w:val="List Bullet"/>
    <w:basedOn w:val="Normal"/>
    <w:uiPriority w:val="99"/>
    <w:semiHidden/>
    <w:unhideWhenUsed/>
    <w:rsid w:val="005D3E5C"/>
    <w:pPr>
      <w:numPr>
        <w:numId w:val="3"/>
      </w:numPr>
      <w:contextualSpacing/>
    </w:pPr>
  </w:style>
  <w:style w:type="paragraph" w:styleId="ListBullet2">
    <w:name w:val="List Bullet 2"/>
    <w:basedOn w:val="Normal"/>
    <w:uiPriority w:val="99"/>
    <w:semiHidden/>
    <w:unhideWhenUsed/>
    <w:rsid w:val="005D3E5C"/>
    <w:pPr>
      <w:numPr>
        <w:numId w:val="4"/>
      </w:numPr>
      <w:contextualSpacing/>
    </w:pPr>
  </w:style>
  <w:style w:type="paragraph" w:styleId="ListBullet3">
    <w:name w:val="List Bullet 3"/>
    <w:basedOn w:val="Normal"/>
    <w:uiPriority w:val="99"/>
    <w:semiHidden/>
    <w:unhideWhenUsed/>
    <w:rsid w:val="005D3E5C"/>
    <w:pPr>
      <w:numPr>
        <w:numId w:val="5"/>
      </w:numPr>
      <w:contextualSpacing/>
    </w:pPr>
  </w:style>
  <w:style w:type="paragraph" w:styleId="ListBullet4">
    <w:name w:val="List Bullet 4"/>
    <w:basedOn w:val="Normal"/>
    <w:uiPriority w:val="99"/>
    <w:semiHidden/>
    <w:unhideWhenUsed/>
    <w:rsid w:val="005D3E5C"/>
    <w:pPr>
      <w:numPr>
        <w:numId w:val="6"/>
      </w:numPr>
      <w:contextualSpacing/>
    </w:pPr>
  </w:style>
  <w:style w:type="paragraph" w:styleId="ListBullet5">
    <w:name w:val="List Bullet 5"/>
    <w:basedOn w:val="Normal"/>
    <w:uiPriority w:val="99"/>
    <w:semiHidden/>
    <w:unhideWhenUsed/>
    <w:rsid w:val="005D3E5C"/>
    <w:pPr>
      <w:numPr>
        <w:numId w:val="7"/>
      </w:numPr>
      <w:contextualSpacing/>
    </w:pPr>
  </w:style>
  <w:style w:type="paragraph" w:styleId="ListContinue">
    <w:name w:val="List Continue"/>
    <w:basedOn w:val="Normal"/>
    <w:uiPriority w:val="99"/>
    <w:semiHidden/>
    <w:unhideWhenUsed/>
    <w:rsid w:val="005D3E5C"/>
    <w:pPr>
      <w:spacing w:after="120"/>
      <w:ind w:left="360"/>
      <w:contextualSpacing/>
    </w:pPr>
  </w:style>
  <w:style w:type="paragraph" w:styleId="ListContinue2">
    <w:name w:val="List Continue 2"/>
    <w:basedOn w:val="Normal"/>
    <w:uiPriority w:val="99"/>
    <w:semiHidden/>
    <w:unhideWhenUsed/>
    <w:rsid w:val="005D3E5C"/>
    <w:pPr>
      <w:spacing w:after="120"/>
      <w:ind w:left="720"/>
      <w:contextualSpacing/>
    </w:pPr>
  </w:style>
  <w:style w:type="paragraph" w:styleId="ListContinue3">
    <w:name w:val="List Continue 3"/>
    <w:basedOn w:val="Normal"/>
    <w:uiPriority w:val="99"/>
    <w:semiHidden/>
    <w:unhideWhenUsed/>
    <w:rsid w:val="005D3E5C"/>
    <w:pPr>
      <w:spacing w:after="120"/>
      <w:ind w:left="1080"/>
      <w:contextualSpacing/>
    </w:pPr>
  </w:style>
  <w:style w:type="paragraph" w:styleId="ListContinue4">
    <w:name w:val="List Continue 4"/>
    <w:basedOn w:val="Normal"/>
    <w:uiPriority w:val="99"/>
    <w:semiHidden/>
    <w:unhideWhenUsed/>
    <w:rsid w:val="005D3E5C"/>
    <w:pPr>
      <w:spacing w:after="120"/>
      <w:ind w:left="1440"/>
      <w:contextualSpacing/>
    </w:pPr>
  </w:style>
  <w:style w:type="paragraph" w:styleId="ListContinue5">
    <w:name w:val="List Continue 5"/>
    <w:basedOn w:val="Normal"/>
    <w:uiPriority w:val="99"/>
    <w:semiHidden/>
    <w:unhideWhenUsed/>
    <w:rsid w:val="005D3E5C"/>
    <w:pPr>
      <w:spacing w:after="120"/>
      <w:ind w:left="1800"/>
      <w:contextualSpacing/>
    </w:pPr>
  </w:style>
  <w:style w:type="paragraph" w:styleId="ListNumber">
    <w:name w:val="List Number"/>
    <w:basedOn w:val="Normal"/>
    <w:uiPriority w:val="99"/>
    <w:semiHidden/>
    <w:unhideWhenUsed/>
    <w:rsid w:val="005D3E5C"/>
    <w:pPr>
      <w:numPr>
        <w:numId w:val="8"/>
      </w:numPr>
      <w:contextualSpacing/>
    </w:pPr>
  </w:style>
  <w:style w:type="paragraph" w:styleId="ListNumber2">
    <w:name w:val="List Number 2"/>
    <w:basedOn w:val="Normal"/>
    <w:uiPriority w:val="99"/>
    <w:semiHidden/>
    <w:unhideWhenUsed/>
    <w:rsid w:val="005D3E5C"/>
    <w:pPr>
      <w:numPr>
        <w:numId w:val="9"/>
      </w:numPr>
      <w:contextualSpacing/>
    </w:pPr>
  </w:style>
  <w:style w:type="paragraph" w:styleId="ListNumber3">
    <w:name w:val="List Number 3"/>
    <w:basedOn w:val="Normal"/>
    <w:uiPriority w:val="99"/>
    <w:semiHidden/>
    <w:unhideWhenUsed/>
    <w:rsid w:val="005D3E5C"/>
    <w:pPr>
      <w:numPr>
        <w:numId w:val="10"/>
      </w:numPr>
      <w:contextualSpacing/>
    </w:pPr>
  </w:style>
  <w:style w:type="paragraph" w:styleId="ListNumber4">
    <w:name w:val="List Number 4"/>
    <w:basedOn w:val="Normal"/>
    <w:uiPriority w:val="99"/>
    <w:semiHidden/>
    <w:unhideWhenUsed/>
    <w:rsid w:val="005D3E5C"/>
    <w:pPr>
      <w:numPr>
        <w:numId w:val="11"/>
      </w:numPr>
      <w:contextualSpacing/>
    </w:pPr>
  </w:style>
  <w:style w:type="paragraph" w:styleId="ListNumber5">
    <w:name w:val="List Number 5"/>
    <w:basedOn w:val="Normal"/>
    <w:uiPriority w:val="99"/>
    <w:semiHidden/>
    <w:unhideWhenUsed/>
    <w:rsid w:val="005D3E5C"/>
    <w:pPr>
      <w:numPr>
        <w:numId w:val="12"/>
      </w:numPr>
      <w:contextualSpacing/>
    </w:pPr>
  </w:style>
  <w:style w:type="paragraph" w:styleId="NormalIndent">
    <w:name w:val="Normal Indent"/>
    <w:basedOn w:val="Normal"/>
    <w:uiPriority w:val="99"/>
    <w:semiHidden/>
    <w:unhideWhenUsed/>
    <w:rsid w:val="005D3E5C"/>
    <w:pPr>
      <w:ind w:left="720"/>
    </w:pPr>
  </w:style>
  <w:style w:type="paragraph" w:styleId="NoteHeading">
    <w:name w:val="Note Heading"/>
    <w:basedOn w:val="Normal"/>
    <w:next w:val="Normal"/>
    <w:link w:val="NoteHeadingChar"/>
    <w:uiPriority w:val="99"/>
    <w:semiHidden/>
    <w:unhideWhenUsed/>
    <w:rsid w:val="005D3E5C"/>
    <w:pPr>
      <w:spacing w:line="240" w:lineRule="auto"/>
    </w:pPr>
  </w:style>
  <w:style w:type="character" w:customStyle="1" w:styleId="NoteHeadingChar">
    <w:name w:val="Note Heading Char"/>
    <w:basedOn w:val="DefaultParagraphFont"/>
    <w:link w:val="NoteHeading"/>
    <w:uiPriority w:val="99"/>
    <w:semiHidden/>
    <w:rsid w:val="005D3E5C"/>
    <w:rPr>
      <w:rFonts w:ascii="Times New Roman" w:hAnsi="Times New Roman" w:cs="Times New Roman"/>
      <w:sz w:val="18"/>
    </w:rPr>
  </w:style>
  <w:style w:type="paragraph" w:styleId="Quote">
    <w:name w:val="Quote"/>
    <w:basedOn w:val="Normal"/>
    <w:next w:val="Normal"/>
    <w:link w:val="QuoteChar"/>
    <w:uiPriority w:val="29"/>
    <w:qFormat/>
    <w:rsid w:val="005D3E5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D3E5C"/>
    <w:rPr>
      <w:rFonts w:ascii="Times New Roman" w:hAnsi="Times New Roman" w:cs="Times New Roman"/>
      <w:i/>
      <w:iCs/>
      <w:color w:val="404040" w:themeColor="text1" w:themeTint="BF"/>
      <w:sz w:val="18"/>
    </w:rPr>
  </w:style>
  <w:style w:type="paragraph" w:customStyle="1" w:styleId="ComputerCode">
    <w:name w:val="ComputerCode"/>
    <w:basedOn w:val="Normal"/>
    <w:qFormat/>
    <w:rsid w:val="005D3E5C"/>
    <w:pPr>
      <w:spacing w:before="60" w:after="60" w:line="360" w:lineRule="auto"/>
    </w:pPr>
    <w:rPr>
      <w:rFonts w:ascii="Courier New" w:hAnsi="Courier New"/>
      <w:sz w:val="16"/>
    </w:rPr>
  </w:style>
  <w:style w:type="paragraph" w:customStyle="1" w:styleId="ACMRefHead">
    <w:name w:val="ACMRefHead"/>
    <w:basedOn w:val="Normal"/>
    <w:qFormat/>
    <w:rsid w:val="005D3E5C"/>
    <w:pPr>
      <w:spacing w:before="60" w:after="60"/>
    </w:pPr>
    <w:rPr>
      <w:rFonts w:ascii="Linux Libertine" w:hAnsi="Linux Libertine"/>
      <w:b/>
    </w:rPr>
  </w:style>
  <w:style w:type="paragraph" w:customStyle="1" w:styleId="ACMRef">
    <w:name w:val="ACMRef"/>
    <w:basedOn w:val="Normal"/>
    <w:qFormat/>
    <w:rsid w:val="005D3E5C"/>
    <w:pPr>
      <w:spacing w:before="60" w:after="60"/>
    </w:pPr>
    <w:rPr>
      <w:rFonts w:ascii="Linux Libertine" w:hAnsi="Linux Libertine"/>
    </w:rPr>
  </w:style>
  <w:style w:type="paragraph" w:customStyle="1" w:styleId="PostHeadPara">
    <w:name w:val="PostHeadPara"/>
    <w:basedOn w:val="Para"/>
    <w:qFormat/>
    <w:rsid w:val="005D3E5C"/>
    <w:pPr>
      <w:ind w:firstLine="0"/>
    </w:pPr>
  </w:style>
  <w:style w:type="paragraph" w:customStyle="1" w:styleId="Subtitle0">
    <w:name w:val="Sub_title"/>
    <w:basedOn w:val="Subtitle"/>
    <w:link w:val="SubtitleChar0"/>
    <w:qFormat/>
    <w:rsid w:val="005D3E5C"/>
    <w:pPr>
      <w:jc w:val="left"/>
    </w:pPr>
  </w:style>
  <w:style w:type="paragraph" w:customStyle="1" w:styleId="ListParagraph0">
    <w:name w:val="ListParagraph"/>
    <w:basedOn w:val="ListParagraph"/>
    <w:qFormat/>
    <w:rsid w:val="005D3E5C"/>
  </w:style>
  <w:style w:type="character" w:customStyle="1" w:styleId="SubtitleChar0">
    <w:name w:val="Sub_title Char"/>
    <w:basedOn w:val="SubtitleChar"/>
    <w:link w:val="Subtitle0"/>
    <w:rsid w:val="005D3E5C"/>
    <w:rPr>
      <w:rFonts w:ascii="Arial" w:eastAsiaTheme="majorEastAsia" w:hAnsi="Arial" w:cs="Arial"/>
      <w:iCs/>
      <w:sz w:val="24"/>
      <w:szCs w:val="24"/>
    </w:rPr>
  </w:style>
  <w:style w:type="paragraph" w:customStyle="1" w:styleId="ShortTitle">
    <w:name w:val="Short Title"/>
    <w:basedOn w:val="Titledocument"/>
    <w:qFormat/>
    <w:rsid w:val="005D3E5C"/>
    <w:rPr>
      <w:rFonts w:ascii="Linux Biolinum" w:hAnsi="Linux Biolinum" w:cs="Linux Biolinum"/>
      <w:sz w:val="18"/>
    </w:rPr>
  </w:style>
  <w:style w:type="paragraph" w:customStyle="1" w:styleId="Normal1">
    <w:name w:val="Normal1"/>
    <w:basedOn w:val="Normal"/>
    <w:qFormat/>
    <w:rsid w:val="005D3E5C"/>
  </w:style>
  <w:style w:type="character" w:customStyle="1" w:styleId="In-textcode">
    <w:name w:val="In-text code"/>
    <w:basedOn w:val="DefaultParagraphFont"/>
    <w:uiPriority w:val="1"/>
    <w:qFormat/>
    <w:rsid w:val="005D3E5C"/>
    <w:rPr>
      <w:rFonts w:ascii="Courier New" w:hAnsi="Courier New"/>
    </w:rPr>
  </w:style>
  <w:style w:type="paragraph" w:customStyle="1" w:styleId="FrAbsHead">
    <w:name w:val="FrAbsHead"/>
    <w:basedOn w:val="AbsHead"/>
    <w:next w:val="Normal"/>
    <w:link w:val="FrAbsHeadChar"/>
    <w:qFormat/>
    <w:rsid w:val="005D3E5C"/>
    <w:rPr>
      <w:rFonts w:ascii="Linux Biolinum" w:hAnsi="Linux Biolinum" w:cs="Linux Biolinum"/>
    </w:rPr>
  </w:style>
  <w:style w:type="character" w:customStyle="1" w:styleId="FrAbsHeadChar">
    <w:name w:val="FrAbsHead Char"/>
    <w:basedOn w:val="AbsHeadChar"/>
    <w:link w:val="FrAbsHead"/>
    <w:rsid w:val="005D3E5C"/>
    <w:rPr>
      <w:rFonts w:ascii="Linux Biolinum" w:hAnsi="Linux Biolinum" w:cs="Linux Biolinum"/>
      <w:b/>
      <w:lang w:val="fr-FR"/>
    </w:rPr>
  </w:style>
  <w:style w:type="paragraph" w:customStyle="1" w:styleId="FrAbstract">
    <w:name w:val="FrAbstract"/>
    <w:basedOn w:val="Abstract"/>
    <w:qFormat/>
    <w:rsid w:val="005D3E5C"/>
    <w:rPr>
      <w:rFonts w:ascii="Linux Libertine" w:hAnsi="Linux Libertine" w:cs="Linux Libertine"/>
    </w:rPr>
  </w:style>
  <w:style w:type="paragraph" w:customStyle="1" w:styleId="FrKeyWordHead">
    <w:name w:val="FrKeyWordHead"/>
    <w:basedOn w:val="KeyWordHead"/>
    <w:next w:val="Normal"/>
    <w:qFormat/>
    <w:rsid w:val="005D3E5C"/>
    <w:rPr>
      <w:rFonts w:ascii="Linux Biolinum" w:hAnsi="Linux Biolinum" w:cs="Linux Biolinum"/>
    </w:rPr>
  </w:style>
  <w:style w:type="paragraph" w:customStyle="1" w:styleId="FrKeyWords">
    <w:name w:val="FrKeyWords"/>
    <w:basedOn w:val="KeyWords"/>
    <w:qFormat/>
    <w:rsid w:val="005D3E5C"/>
    <w:rPr>
      <w:rFonts w:ascii="Linux Libertine" w:hAnsi="Linux Libertine" w:cs="Linux Libertine"/>
    </w:rPr>
  </w:style>
  <w:style w:type="paragraph" w:customStyle="1" w:styleId="GrAbsHead">
    <w:name w:val="GrAbsHead"/>
    <w:basedOn w:val="AbsHead"/>
    <w:next w:val="Normal"/>
    <w:link w:val="GrAbsHeadChar"/>
    <w:qFormat/>
    <w:rsid w:val="005D3E5C"/>
    <w:rPr>
      <w:rFonts w:ascii="Linux Biolinum" w:hAnsi="Linux Biolinum" w:cs="Linux Biolinum"/>
    </w:rPr>
  </w:style>
  <w:style w:type="character" w:customStyle="1" w:styleId="GrAbsHeadChar">
    <w:name w:val="GrAbsHead Char"/>
    <w:basedOn w:val="AbsHeadChar"/>
    <w:link w:val="GrAbsHead"/>
    <w:rsid w:val="005D3E5C"/>
    <w:rPr>
      <w:rFonts w:ascii="Linux Biolinum" w:hAnsi="Linux Biolinum" w:cs="Linux Biolinum"/>
      <w:b/>
      <w:lang w:val="fr-FR"/>
    </w:rPr>
  </w:style>
  <w:style w:type="paragraph" w:customStyle="1" w:styleId="GrKeyWordHead">
    <w:name w:val="GrKeyWordHead"/>
    <w:basedOn w:val="KeyWordHead"/>
    <w:qFormat/>
    <w:rsid w:val="005D3E5C"/>
    <w:rPr>
      <w:rFonts w:ascii="Linux Biolinum" w:hAnsi="Linux Biolinum" w:cs="Linux Biolinum"/>
    </w:rPr>
  </w:style>
  <w:style w:type="paragraph" w:customStyle="1" w:styleId="GrKeyWords">
    <w:name w:val="GrKeyWords"/>
    <w:basedOn w:val="KeyWords"/>
    <w:qFormat/>
    <w:rsid w:val="005D3E5C"/>
    <w:rPr>
      <w:rFonts w:ascii="Linux Libertine" w:hAnsi="Linux Libertine" w:cs="Linux Libertine"/>
    </w:rPr>
  </w:style>
  <w:style w:type="paragraph" w:customStyle="1" w:styleId="SpAbstract">
    <w:name w:val="SpAbstract"/>
    <w:basedOn w:val="Abstract"/>
    <w:qFormat/>
    <w:rsid w:val="005D3E5C"/>
    <w:rPr>
      <w:rFonts w:ascii="Linux Libertine" w:hAnsi="Linux Libertine" w:cs="Linux Libertine"/>
    </w:rPr>
  </w:style>
  <w:style w:type="paragraph" w:customStyle="1" w:styleId="SpKeyWordHead">
    <w:name w:val="SpKeyWordHead"/>
    <w:basedOn w:val="KeyWordHead"/>
    <w:qFormat/>
    <w:rsid w:val="005D3E5C"/>
    <w:rPr>
      <w:rFonts w:ascii="Linux Biolinum" w:hAnsi="Linux Biolinum" w:cs="Linux Biolinum"/>
    </w:rPr>
  </w:style>
  <w:style w:type="paragraph" w:customStyle="1" w:styleId="SpKeyWords">
    <w:name w:val="SpKeyWords"/>
    <w:basedOn w:val="KeyWords"/>
    <w:qFormat/>
    <w:rsid w:val="005D3E5C"/>
    <w:rPr>
      <w:rFonts w:ascii="Linux Libertine" w:hAnsi="Linux Libertine" w:cs="Linux Libertine"/>
    </w:rPr>
  </w:style>
  <w:style w:type="paragraph" w:customStyle="1" w:styleId="SpAbsHead">
    <w:name w:val="SpAbsHead"/>
    <w:basedOn w:val="AbsHead"/>
    <w:qFormat/>
    <w:rsid w:val="005D3E5C"/>
    <w:rPr>
      <w:rFonts w:ascii="Linux Biolinum" w:hAnsi="Linux Biolinum" w:cs="Linux Biolinum"/>
    </w:rPr>
  </w:style>
  <w:style w:type="character" w:styleId="UnresolvedMention">
    <w:name w:val="Unresolved Mention"/>
    <w:basedOn w:val="DefaultParagraphFont"/>
    <w:uiPriority w:val="99"/>
    <w:semiHidden/>
    <w:unhideWhenUsed/>
    <w:rsid w:val="00716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ujay.gopinathan@utexas.edu"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ujaygopinathan/Downloads/Mac_2016/acm_mat_word_v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767470-7170-427F-BABC-56CEA6D21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acm_mat_word_v2.dotm</Template>
  <TotalTime>6</TotalTime>
  <Pages>3</Pages>
  <Words>921</Words>
  <Characters>5133</Characters>
  <Application>Microsoft Office Word</Application>
  <DocSecurity>0</DocSecurity>
  <Lines>84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Sujay Gopinathan</dc:creator>
  <cp:keywords/>
  <dc:description/>
  <cp:lastModifiedBy>Sujay Gopinathan</cp:lastModifiedBy>
  <cp:revision>3</cp:revision>
  <cp:lastPrinted>2025-04-28T22:42:00Z</cp:lastPrinted>
  <dcterms:created xsi:type="dcterms:W3CDTF">2025-04-28T22:42:00Z</dcterms:created>
  <dcterms:modified xsi:type="dcterms:W3CDTF">2025-04-28T22:51:00Z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2.1.0</vt:lpwstr>
  </property>
</Properties>
</file>